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bookmarkStart w:id="0" w:name="OLE_LINK1"/>
      <w:r>
        <w:rPr>
          <w:rFonts w:hint="eastAsia"/>
          <w:b/>
          <w:bCs/>
          <w:sz w:val="48"/>
          <w:szCs w:val="48"/>
          <w:lang w:eastAsia="zh-CN"/>
        </w:rPr>
        <w:t>文件上传</w:t>
      </w:r>
      <w:r>
        <w:rPr>
          <w:rFonts w:hint="eastAsia"/>
          <w:b/>
          <w:bCs/>
          <w:sz w:val="48"/>
          <w:szCs w:val="48"/>
        </w:rPr>
        <w:t>组件</w:t>
      </w:r>
      <w:bookmarkEnd w:id="0"/>
      <w:r>
        <w:t>–</w:t>
      </w:r>
      <w:r>
        <w:rPr>
          <w:rFonts w:hint="eastAsia"/>
          <w:caps w:val="0"/>
          <w:sz w:val="52"/>
          <w:lang w:val="en-US" w:eastAsia="zh-CN"/>
        </w:rPr>
        <w:t>cb-file-upload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cb-file-upload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cb-file-upload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&lt;cb-file-upload data-options='{"ctype":"1","labelRemark":"添加文件(最大20M)","limitFileType":["txt"],"fileName":"fileName","fileNum":"3","maxFileSize":"20971520","filePath":"filePath","url":"../../"}' &gt;&lt;/cb-file-upload&gt;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cb-file-upload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cb-file-upload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文件上传</w:t>
      </w:r>
      <w:r>
        <w:rPr>
          <w:rFonts w:hint="eastAsia"/>
        </w:rPr>
        <w:t>组件，主要的基础组件之一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cb-file-upload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2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79"/>
        <w:gridCol w:w="891"/>
        <w:gridCol w:w="1695"/>
        <w:gridCol w:w="1178"/>
        <w:gridCol w:w="1620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5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97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89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69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17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62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触发选择文件的按钮的风格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默认为text 文本样式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labelRemark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“文件上传”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触发选择文件的按钮的内容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limitFileType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txt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docx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sting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上传文件的类型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文件的名称属性的名称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maxFileNum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文件上传最大个数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默认不限制个数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maxFileSize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2222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文件的大小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K为单位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filePath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文件的路径属性的名称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59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69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文件上传路劲</w:t>
            </w:r>
          </w:p>
        </w:tc>
        <w:tc>
          <w:tcPr>
            <w:tcW w:w="117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bookmarkStart w:id="1" w:name="_GoBack"/>
            <w:bookmarkEnd w:id="1"/>
          </w:p>
        </w:tc>
        <w:tc>
          <w:tcPr>
            <w:tcW w:w="162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250CA0"/>
    <w:rsid w:val="0142381E"/>
    <w:rsid w:val="078F32AA"/>
    <w:rsid w:val="07FC4BD9"/>
    <w:rsid w:val="08BE3E58"/>
    <w:rsid w:val="0B6224DD"/>
    <w:rsid w:val="102827F5"/>
    <w:rsid w:val="14D170BA"/>
    <w:rsid w:val="156C7270"/>
    <w:rsid w:val="15A33F15"/>
    <w:rsid w:val="16D165A6"/>
    <w:rsid w:val="17125514"/>
    <w:rsid w:val="17A833BC"/>
    <w:rsid w:val="1BA665A9"/>
    <w:rsid w:val="1E4412A6"/>
    <w:rsid w:val="1FA96832"/>
    <w:rsid w:val="20B01895"/>
    <w:rsid w:val="25A472D9"/>
    <w:rsid w:val="26885225"/>
    <w:rsid w:val="28485CF3"/>
    <w:rsid w:val="2AAF22C8"/>
    <w:rsid w:val="311B7EC4"/>
    <w:rsid w:val="378626BE"/>
    <w:rsid w:val="37B91826"/>
    <w:rsid w:val="397538D3"/>
    <w:rsid w:val="3AFC609B"/>
    <w:rsid w:val="3C393EE6"/>
    <w:rsid w:val="3C524A6D"/>
    <w:rsid w:val="3CA14232"/>
    <w:rsid w:val="43075CB2"/>
    <w:rsid w:val="443F3030"/>
    <w:rsid w:val="47E52074"/>
    <w:rsid w:val="4A4E5581"/>
    <w:rsid w:val="4B6E4E6A"/>
    <w:rsid w:val="4D740354"/>
    <w:rsid w:val="4E076874"/>
    <w:rsid w:val="4EDE75C4"/>
    <w:rsid w:val="507C0B6C"/>
    <w:rsid w:val="519A37FE"/>
    <w:rsid w:val="52003787"/>
    <w:rsid w:val="52042872"/>
    <w:rsid w:val="537A3A13"/>
    <w:rsid w:val="54AA5E78"/>
    <w:rsid w:val="55CD1D74"/>
    <w:rsid w:val="57923FEC"/>
    <w:rsid w:val="57E7527B"/>
    <w:rsid w:val="5A4D043E"/>
    <w:rsid w:val="5F2711A7"/>
    <w:rsid w:val="5F603B33"/>
    <w:rsid w:val="60181494"/>
    <w:rsid w:val="65C06E00"/>
    <w:rsid w:val="691E4006"/>
    <w:rsid w:val="6EB259F9"/>
    <w:rsid w:val="6FC35A54"/>
    <w:rsid w:val="716D1ABC"/>
    <w:rsid w:val="72950ADB"/>
    <w:rsid w:val="73161DBA"/>
    <w:rsid w:val="74566ADB"/>
    <w:rsid w:val="77935345"/>
    <w:rsid w:val="780846A1"/>
    <w:rsid w:val="788D62A6"/>
    <w:rsid w:val="79CD6EEC"/>
    <w:rsid w:val="7A71113C"/>
    <w:rsid w:val="7D167C06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2017-05-08T11:25:17Z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
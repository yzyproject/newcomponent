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rPr>
          <w:rFonts w:hint="eastAsia"/>
        </w:rPr>
        <w:t>2017-4-10</w:t>
      </w:r>
    </w:p>
    <w:p>
      <w:pPr>
        <w:pStyle w:val="14"/>
        <w:rPr>
          <w:sz w:val="52"/>
        </w:rPr>
      </w:pPr>
      <w:r>
        <w:rPr>
          <w:rFonts w:hint="eastAsia"/>
        </w:rPr>
        <w:t xml:space="preserve">按钮组件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</w:rPr>
        <w:t>cb-btn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&lt;cb-btn&gt;&lt;/cb-btn&gt;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rPr>
          <w:rFonts w:asciiTheme="majorHAnsi" w:hAnsiTheme="majorHAnsi" w:eastAsiaTheme="majorEastAsia" w:cstheme="majorBidi"/>
          <w:color w:val="2E2E2E" w:themeColor="accent2"/>
          <w:szCs w:val="26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color w:val="2E2E2E" w:themeColor="accent2"/>
          <w:szCs w:val="26"/>
          <w14:textFill>
            <w14:solidFill>
              <w14:schemeClr w14:val="accent2"/>
            </w14:solidFill>
          </w14:textFill>
        </w:rPr>
        <w:t xml:space="preserve">    </w:t>
      </w:r>
      <w:r>
        <w:rPr>
          <w:rFonts w:hint="eastAsia" w:asciiTheme="majorHAnsi" w:hAnsiTheme="majorHAnsi" w:eastAsiaTheme="majorEastAsia" w:cstheme="majorBidi"/>
          <w:szCs w:val="26"/>
        </w:rPr>
        <w:t>&lt;cb-btn class="btn1"  data-options='{"cid":"btn1"}' bindcl="serialize,even1"&gt;按钮1&lt;/cb-btn&gt;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cb-btn.js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cb-btn.css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pPr>
        <w:ind w:left="357" w:firstLine="440" w:firstLineChars="200"/>
      </w:pPr>
      <w:r>
        <w:rPr>
          <w:rFonts w:hint="eastAsia"/>
        </w:rPr>
        <w:t>按钮组件，主要的基础组件之一，提供按钮的功能，通过配置事件发布，来提供组件间，组件内的通讯功能。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cb-btn-div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337" w:type="dxa"/>
        <w:tblInd w:w="184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357"/>
        <w:gridCol w:w="1396"/>
        <w:gridCol w:w="1396"/>
        <w:gridCol w:w="1396"/>
        <w:gridCol w:w="1396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396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35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396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396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396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是否必须配置</w:t>
            </w:r>
          </w:p>
        </w:tc>
        <w:tc>
          <w:tcPr>
            <w:tcW w:w="1396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396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35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B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tn1</w:t>
            </w:r>
          </w:p>
        </w:tc>
        <w:tc>
          <w:tcPr>
            <w:tcW w:w="1396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396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 xml:space="preserve">按钮组件的唯一标示cid </w:t>
            </w:r>
          </w:p>
        </w:tc>
        <w:tc>
          <w:tcPr>
            <w:tcW w:w="1396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396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96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type</w:t>
            </w:r>
          </w:p>
        </w:tc>
        <w:tc>
          <w:tcPr>
            <w:tcW w:w="135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B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utton</w:t>
            </w:r>
          </w:p>
        </w:tc>
        <w:tc>
          <w:tcPr>
            <w:tcW w:w="1396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396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按钮类型</w:t>
            </w:r>
          </w:p>
        </w:tc>
        <w:tc>
          <w:tcPr>
            <w:tcW w:w="1396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396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ctype</w:t>
            </w:r>
          </w:p>
        </w:tc>
        <w:tc>
          <w:tcPr>
            <w:tcW w:w="1357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如：buttonIcon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按钮结构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如若按钮需要图标时配置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iconStyle</w:t>
            </w:r>
          </w:p>
        </w:tc>
        <w:tc>
          <w:tcPr>
            <w:tcW w:w="1357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如：import，export</w:t>
            </w:r>
          </w:p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图标样式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仅当ctype设置为buttonIcon时有效，该配置项指图标图案。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btnColor</w:t>
            </w:r>
          </w:p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7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如：“#000000”，“red”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按钮颜色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96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disabled</w:t>
            </w:r>
          </w:p>
        </w:tc>
        <w:tc>
          <w:tcPr>
            <w:tcW w:w="135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true</w:t>
            </w:r>
          </w:p>
        </w:tc>
        <w:tc>
          <w:tcPr>
            <w:tcW w:w="1396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396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是否可以点击</w:t>
            </w:r>
          </w:p>
        </w:tc>
        <w:tc>
          <w:tcPr>
            <w:tcW w:w="1396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396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eastAsia="zh-CN"/>
              </w:rPr>
              <w:t>borderRadius</w:t>
            </w:r>
          </w:p>
        </w:tc>
        <w:tc>
          <w:tcPr>
            <w:tcW w:w="1357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如：[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“”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array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输入框的圆角值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默认圆角值为5px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height</w:t>
            </w:r>
          </w:p>
        </w:tc>
        <w:tc>
          <w:tcPr>
            <w:tcW w:w="1357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如：“10px”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输入框的高度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默认36px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padding</w:t>
            </w:r>
          </w:p>
        </w:tc>
        <w:tc>
          <w:tcPr>
            <w:tcW w:w="1357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如：[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“”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array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按钮的padding值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396" w:type="dxa"/>
            <w:shd w:val="clear" w:color="auto" w:fill="DDE6F1" w:themeFill="accent4" w:themeFillTint="33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30px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30px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</w:tbl>
    <w:p>
      <w:pPr>
        <w:ind w:left="840"/>
        <w:rPr>
          <w:rFonts w:asciiTheme="majorHAnsi" w:hAnsiTheme="majorHAnsi" w:eastAsiaTheme="majorEastAsia" w:cstheme="majorBidi"/>
          <w:color w:val="2E2E2E" w:themeColor="accent2"/>
          <w:szCs w:val="26"/>
          <w14:textFill>
            <w14:solidFill>
              <w14:schemeClr w14:val="accent2"/>
            </w14:solidFill>
          </w14:textFill>
        </w:rPr>
      </w:pPr>
    </w:p>
    <w:p>
      <w:pPr>
        <w:pStyle w:val="3"/>
      </w:pPr>
      <w:r>
        <w:rPr>
          <w:rFonts w:hint="eastAsia"/>
        </w:rPr>
        <w:t>bind*</w:t>
      </w:r>
    </w:p>
    <w:p>
      <w:pPr>
        <w:pStyle w:val="3"/>
        <w:numPr>
          <w:ilvl w:val="0"/>
          <w:numId w:val="0"/>
        </w:numPr>
        <w:ind w:left="840"/>
      </w:pPr>
      <w:r>
        <w:rPr>
          <w:rFonts w:hint="eastAsia"/>
        </w:rPr>
        <w:t>为组件绑定事件，详细见公共模块的绑定事件模块。</w:t>
      </w:r>
    </w:p>
    <w:p>
      <w:pPr>
        <w:pStyle w:val="3"/>
      </w:pPr>
      <w:r>
        <w:rPr>
          <w:rFonts w:hint="eastAsia"/>
        </w:rPr>
        <w:t>listen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组件订阅事件，详细见公共模块绑定事件模块。</w:t>
      </w:r>
    </w:p>
    <w:p>
      <w:pPr>
        <w:pStyle w:val="2"/>
      </w:pP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r>
        <w:rPr>
          <w:rFonts w:hint="eastAsia"/>
        </w:rPr>
        <w:t>无</w:t>
      </w:r>
    </w:p>
    <w:p/>
    <w:p/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532E3"/>
    <w:rsid w:val="002C58CE"/>
    <w:rsid w:val="002E7F5F"/>
    <w:rsid w:val="00327AAD"/>
    <w:rsid w:val="00332E2B"/>
    <w:rsid w:val="003E4623"/>
    <w:rsid w:val="00442E7E"/>
    <w:rsid w:val="0045138D"/>
    <w:rsid w:val="0046094F"/>
    <w:rsid w:val="00462DF7"/>
    <w:rsid w:val="004D2A15"/>
    <w:rsid w:val="0056149C"/>
    <w:rsid w:val="00634595"/>
    <w:rsid w:val="0065280D"/>
    <w:rsid w:val="006947B1"/>
    <w:rsid w:val="006E1883"/>
    <w:rsid w:val="0070507C"/>
    <w:rsid w:val="00741C74"/>
    <w:rsid w:val="00762158"/>
    <w:rsid w:val="008325A7"/>
    <w:rsid w:val="00843398"/>
    <w:rsid w:val="00852D26"/>
    <w:rsid w:val="008D099B"/>
    <w:rsid w:val="009172CF"/>
    <w:rsid w:val="00964CC1"/>
    <w:rsid w:val="009C1D5C"/>
    <w:rsid w:val="009D7629"/>
    <w:rsid w:val="009E4690"/>
    <w:rsid w:val="00A04EFC"/>
    <w:rsid w:val="00A4652A"/>
    <w:rsid w:val="00A51FBA"/>
    <w:rsid w:val="00B10C9A"/>
    <w:rsid w:val="00B17AB0"/>
    <w:rsid w:val="00B75E23"/>
    <w:rsid w:val="00B87016"/>
    <w:rsid w:val="00BE2F83"/>
    <w:rsid w:val="00C17DD2"/>
    <w:rsid w:val="00C23A09"/>
    <w:rsid w:val="00C63244"/>
    <w:rsid w:val="00CE64A9"/>
    <w:rsid w:val="00D21292"/>
    <w:rsid w:val="00D23477"/>
    <w:rsid w:val="00D24315"/>
    <w:rsid w:val="00D279D9"/>
    <w:rsid w:val="00D43FD0"/>
    <w:rsid w:val="00E868D4"/>
    <w:rsid w:val="00E90535"/>
    <w:rsid w:val="00EA2D8D"/>
    <w:rsid w:val="00EF270A"/>
    <w:rsid w:val="00F45AC9"/>
    <w:rsid w:val="00F66494"/>
    <w:rsid w:val="00FC2D5D"/>
    <w:rsid w:val="00FE0735"/>
    <w:rsid w:val="18B6524D"/>
    <w:rsid w:val="3D5C19C3"/>
    <w:rsid w:val="41F3672B"/>
    <w:rsid w:val="5C3923D3"/>
    <w:rsid w:val="6D066E96"/>
    <w:rsid w:val="7628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ocument Map"/>
    <w:basedOn w:val="1"/>
    <w:link w:val="96"/>
    <w:unhideWhenUsed/>
    <w:qFormat/>
    <w:uiPriority w:val="99"/>
    <w:rPr>
      <w:rFonts w:ascii="宋体" w:eastAsia="宋体"/>
      <w:sz w:val="24"/>
      <w:szCs w:val="24"/>
    </w:rPr>
  </w:style>
  <w:style w:type="paragraph" w:styleId="13">
    <w:name w:val="Date"/>
    <w:basedOn w:val="1"/>
    <w:next w:val="14"/>
    <w:link w:val="36"/>
    <w:qFormat/>
    <w:uiPriority w:val="2"/>
    <w:pPr>
      <w:spacing w:after="360"/>
      <w:ind w:left="0"/>
    </w:pPr>
    <w:rPr>
      <w:sz w:val="28"/>
    </w:rPr>
  </w:style>
  <w:style w:type="paragraph" w:styleId="14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5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6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7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6"/>
    <w:qFormat/>
    <w:uiPriority w:val="99"/>
  </w:style>
  <w:style w:type="character" w:customStyle="1" w:styleId="34">
    <w:name w:val="页脚字符"/>
    <w:basedOn w:val="18"/>
    <w:link w:val="15"/>
    <w:qFormat/>
    <w:uiPriority w:val="99"/>
  </w:style>
  <w:style w:type="character" w:customStyle="1" w:styleId="35">
    <w:name w:val="标题字符"/>
    <w:basedOn w:val="18"/>
    <w:link w:val="14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3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7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character" w:customStyle="1" w:styleId="96">
    <w:name w:val="文档结构图字符"/>
    <w:basedOn w:val="18"/>
    <w:link w:val="12"/>
    <w:semiHidden/>
    <w:qFormat/>
    <w:uiPriority w:val="99"/>
    <w:rPr>
      <w:rFonts w:ascii="宋体" w:eastAsia="宋体"/>
      <w:sz w:val="24"/>
      <w:szCs w:val="24"/>
      <w:lang w:val="en-GB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Storm2016_CN\WebStorm%202016.1.1\jre\jre\bin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B8C260-ABC1-FD4B-BE6E-1FE538EEF4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D:\WebStorm2016_CN\WebStorm 2016.1.1\jre\jre\bin\file:\localhost\Users\niulei\Library\Containers\com.microsoft.Word\Data\Library\Caches\2052\TM10002082\创建大纲.dotx</Template>
  <Pages>2</Pages>
  <Words>90</Words>
  <Characters>517</Characters>
  <Lines>4</Lines>
  <Paragraphs>1</Paragraphs>
  <ScaleCrop>false</ScaleCrop>
  <LinksUpToDate>false</LinksUpToDate>
  <CharactersWithSpaces>606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DELL-PC</cp:lastModifiedBy>
  <cp:lastPrinted>2017-04-10T09:24:00Z</cp:lastPrinted>
  <dcterms:modified xsi:type="dcterms:W3CDTF">2017-07-10T07:31:58Z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
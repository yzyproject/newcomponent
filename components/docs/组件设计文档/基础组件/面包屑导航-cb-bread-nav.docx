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val="en-US" w:eastAsia="zh-CN"/>
        </w:rPr>
        <w:t>面包屑导航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cb-bread-nav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cb-bread-nav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cb-bread-nav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cb-bread-nav data-options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cb-bread-nav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cb-bread-nav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cb-bread-nav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单选</w:t>
      </w:r>
      <w:r>
        <w:rPr>
          <w:rFonts w:hint="eastAsia"/>
        </w:rPr>
        <w:t>组件，主要的基础组件之一。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cb-bread-nav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664"/>
        <w:gridCol w:w="1371"/>
        <w:gridCol w:w="2058"/>
        <w:gridCol w:w="1714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66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37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205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cb-bread-nav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cb-bread-nav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linkList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[]</w:t>
            </w:r>
            <w:bookmarkStart w:id="0" w:name="_GoBack"/>
            <w:bookmarkEnd w:id="0"/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导航相关配置项，详情见下表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linkText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导航的中文信息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linkName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如：“xx”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linkHref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href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值可以为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 false 或者空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true时，需要条件才能触发请求；值为空或者false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或不配置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，页面加载请求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。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linkList中配置如下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664"/>
        <w:gridCol w:w="1371"/>
        <w:gridCol w:w="2058"/>
        <w:gridCol w:w="1714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66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37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205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linkText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导航的中文信息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linkName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如：“xx”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导航设置的name属性值s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注意：本地参数和</w:t>
      </w:r>
      <w:r>
        <w:rPr>
          <w:rFonts w:hint="eastAsia"/>
          <w:lang w:val="en-US"/>
        </w:rPr>
        <w:t>ajax请求的得到参数以value的值进行整合排重后生成新的数据，再插入。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17A0A"/>
    <w:rsid w:val="00442E7E"/>
    <w:rsid w:val="0045138D"/>
    <w:rsid w:val="0046094F"/>
    <w:rsid w:val="00462DF7"/>
    <w:rsid w:val="004D2A15"/>
    <w:rsid w:val="0056149C"/>
    <w:rsid w:val="006947B1"/>
    <w:rsid w:val="0070507C"/>
    <w:rsid w:val="00732A1E"/>
    <w:rsid w:val="00741C74"/>
    <w:rsid w:val="00762158"/>
    <w:rsid w:val="00833067"/>
    <w:rsid w:val="00843398"/>
    <w:rsid w:val="008E7080"/>
    <w:rsid w:val="00964CC1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2364E5B"/>
    <w:rsid w:val="02B84318"/>
    <w:rsid w:val="06F766A5"/>
    <w:rsid w:val="08D32033"/>
    <w:rsid w:val="0D307852"/>
    <w:rsid w:val="0DDC4C35"/>
    <w:rsid w:val="0E9908B7"/>
    <w:rsid w:val="0F6C3091"/>
    <w:rsid w:val="102827F5"/>
    <w:rsid w:val="108D5830"/>
    <w:rsid w:val="120C56A1"/>
    <w:rsid w:val="14383B9D"/>
    <w:rsid w:val="1BF454ED"/>
    <w:rsid w:val="1F7A3B35"/>
    <w:rsid w:val="261E577F"/>
    <w:rsid w:val="288D7DB5"/>
    <w:rsid w:val="2E3F3AC3"/>
    <w:rsid w:val="2EAA4B75"/>
    <w:rsid w:val="33D36CDE"/>
    <w:rsid w:val="36BB1EAB"/>
    <w:rsid w:val="3E6201E3"/>
    <w:rsid w:val="4B867FFF"/>
    <w:rsid w:val="4EDE75C4"/>
    <w:rsid w:val="516F2E0E"/>
    <w:rsid w:val="521175EB"/>
    <w:rsid w:val="53B65ACE"/>
    <w:rsid w:val="53BA25A1"/>
    <w:rsid w:val="54AA5E78"/>
    <w:rsid w:val="55043E49"/>
    <w:rsid w:val="563734B2"/>
    <w:rsid w:val="56A0474D"/>
    <w:rsid w:val="585E02D8"/>
    <w:rsid w:val="5AAF2CDB"/>
    <w:rsid w:val="5E806370"/>
    <w:rsid w:val="5F9B0F4A"/>
    <w:rsid w:val="60F12155"/>
    <w:rsid w:val="61D9565D"/>
    <w:rsid w:val="64506430"/>
    <w:rsid w:val="65C06E00"/>
    <w:rsid w:val="68D23986"/>
    <w:rsid w:val="68DD27E5"/>
    <w:rsid w:val="6AEC74F1"/>
    <w:rsid w:val="6C850D84"/>
    <w:rsid w:val="6EAC4FEC"/>
    <w:rsid w:val="6FC35A54"/>
    <w:rsid w:val="72306671"/>
    <w:rsid w:val="749255C6"/>
    <w:rsid w:val="74DE2DD6"/>
    <w:rsid w:val="76FC657D"/>
    <w:rsid w:val="78D36AFD"/>
    <w:rsid w:val="7C414C42"/>
    <w:rsid w:val="7D220DEA"/>
    <w:rsid w:val="7D44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80C588" w:themeColor="background1" w:themeShade="BF" w:sz="4" w:space="0"/>
        <w:left w:val="single" w:color="80C588" w:themeColor="background1" w:themeShade="BF" w:sz="4" w:space="0"/>
        <w:bottom w:val="single" w:color="80C588" w:themeColor="background1" w:themeShade="BF" w:sz="4" w:space="0"/>
        <w:right w:val="single" w:color="80C588" w:themeColor="background1" w:themeShade="BF" w:sz="4" w:space="0"/>
        <w:insideH w:val="single" w:color="80C588" w:themeColor="background1" w:themeShade="BF" w:sz="4" w:space="0"/>
        <w:insideV w:val="single" w:color="80C588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80C588" w:themeColor="background1" w:themeShade="BF" w:sz="4" w:space="0"/>
        <w:left w:val="single" w:color="80C588" w:themeColor="background1" w:themeShade="BF" w:sz="4" w:space="0"/>
        <w:bottom w:val="single" w:color="80C588" w:themeColor="background1" w:themeShade="BF" w:sz="4" w:space="0"/>
        <w:right w:val="single" w:color="80C588" w:themeColor="background1" w:themeShade="BF" w:sz="4" w:space="0"/>
        <w:insideH w:val="single" w:color="80C588" w:themeColor="background1" w:themeShade="BF" w:sz="4" w:space="0"/>
        <w:insideV w:val="single" w:color="80C588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80C588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CCE8C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CCE8C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CCE8C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CCE8C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CCE8C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66FE2A-5E00-F64B-A6D1-9E78E53C4E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442</Words>
  <Characters>780</Characters>
  <Lines>97</Lines>
  <Paragraphs>111</Paragraphs>
  <ScaleCrop>false</ScaleCrop>
  <LinksUpToDate>false</LinksUpToDate>
  <CharactersWithSpaces>1111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2017-05-16T11:56:53Z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
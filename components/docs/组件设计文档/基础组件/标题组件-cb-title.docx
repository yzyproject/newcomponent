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>2017-</w:t>
      </w:r>
      <w:r>
        <w:rPr>
          <w:rFonts w:hint="eastAsia"/>
          <w:lang w:val="en-US" w:eastAsia="zh-CN"/>
        </w:rPr>
        <w:t>5-12</w:t>
      </w:r>
    </w:p>
    <w:p>
      <w:pPr>
        <w:pStyle w:val="14"/>
        <w:rPr>
          <w:sz w:val="52"/>
        </w:rPr>
      </w:pPr>
      <w:r>
        <w:rPr>
          <w:rFonts w:hint="eastAsia"/>
        </w:rPr>
        <w:t xml:space="preserve">按钮组件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</w:rPr>
        <w:t>cb-</w:t>
      </w:r>
      <w:r>
        <w:rPr>
          <w:rFonts w:hint="eastAsia"/>
          <w:caps w:val="0"/>
          <w:sz w:val="52"/>
          <w:lang w:val="en-US" w:eastAsia="zh-CN"/>
        </w:rPr>
        <w:t>title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&lt;cb-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title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&gt;&lt;/cb-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title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 w:asciiTheme="majorHAnsi" w:hAnsiTheme="majorHAnsi" w:eastAsiaTheme="majorEastAsia" w:cstheme="majorBidi"/>
          <w:szCs w:val="26"/>
        </w:rPr>
        <w:t>&lt;cb-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title</w:t>
      </w:r>
      <w:r>
        <w:rPr>
          <w:rFonts w:hint="eastAsia" w:asciiTheme="majorHAnsi" w:hAnsiTheme="majorHAnsi" w:eastAsiaTheme="majorEastAsia" w:cstheme="majorBidi"/>
          <w:szCs w:val="26"/>
        </w:rPr>
        <w:t xml:space="preserve"> class="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title1</w:t>
      </w:r>
      <w:r>
        <w:rPr>
          <w:rFonts w:hint="eastAsia" w:asciiTheme="majorHAnsi" w:hAnsiTheme="majorHAnsi" w:eastAsiaTheme="majorEastAsia" w:cstheme="majorBidi"/>
          <w:szCs w:val="26"/>
        </w:rPr>
        <w:t>"  data-options='{"cid":"btn1"}' &gt;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标题1</w:t>
      </w:r>
      <w:r>
        <w:rPr>
          <w:rFonts w:hint="eastAsia" w:asciiTheme="majorHAnsi" w:hAnsiTheme="majorHAnsi" w:eastAsiaTheme="majorEastAsia" w:cstheme="majorBidi"/>
          <w:szCs w:val="26"/>
        </w:rPr>
        <w:t>&lt;/cb-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title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cb-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title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cb-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title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pPr>
        <w:ind w:left="357" w:firstLine="440" w:firstLineChars="200"/>
      </w:pPr>
      <w:r>
        <w:rPr>
          <w:rFonts w:hint="eastAsia"/>
          <w:lang w:val="en-US" w:eastAsia="zh-CN"/>
        </w:rPr>
        <w:t>标题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cb-</w:t>
            </w: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title</w:t>
            </w: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-div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308" w:type="dxa"/>
        <w:tblInd w:w="184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792"/>
        <w:gridCol w:w="1503"/>
        <w:gridCol w:w="1671"/>
        <w:gridCol w:w="1671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7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792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503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67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67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B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tn1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 xml:space="preserve">按钮组件的唯一标示cid </w:t>
            </w:r>
          </w:p>
        </w:tc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width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100px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标题区域宽度</w:t>
            </w:r>
          </w:p>
        </w:tc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否，默认自适应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title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如：“标题名”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标题名称</w:t>
            </w:r>
          </w:p>
        </w:tc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BorderPosition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如：“left”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标题边框线显示位置</w:t>
            </w:r>
          </w:p>
        </w:tc>
        <w:tc>
          <w:tcPr>
            <w:tcW w:w="16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  默认none,即不显示边框 ;暂仅支持left,bottom，none</w:t>
            </w:r>
            <w:bookmarkStart w:id="0" w:name="_GoBack"/>
            <w:bookmarkEnd w:id="0"/>
          </w:p>
        </w:tc>
      </w:tr>
    </w:tbl>
    <w:p>
      <w:pPr>
        <w:pStyle w:val="2"/>
      </w:pP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无</w:t>
      </w:r>
    </w:p>
    <w:p/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532E3"/>
    <w:rsid w:val="002C58CE"/>
    <w:rsid w:val="002E7F5F"/>
    <w:rsid w:val="00327AAD"/>
    <w:rsid w:val="00332E2B"/>
    <w:rsid w:val="003E4623"/>
    <w:rsid w:val="00442E7E"/>
    <w:rsid w:val="0045138D"/>
    <w:rsid w:val="0046094F"/>
    <w:rsid w:val="00462DF7"/>
    <w:rsid w:val="004D2A15"/>
    <w:rsid w:val="0056149C"/>
    <w:rsid w:val="00634595"/>
    <w:rsid w:val="0065280D"/>
    <w:rsid w:val="006947B1"/>
    <w:rsid w:val="006E1883"/>
    <w:rsid w:val="0070507C"/>
    <w:rsid w:val="00741C74"/>
    <w:rsid w:val="00762158"/>
    <w:rsid w:val="008325A7"/>
    <w:rsid w:val="00843398"/>
    <w:rsid w:val="00852D26"/>
    <w:rsid w:val="008D099B"/>
    <w:rsid w:val="009172CF"/>
    <w:rsid w:val="00964CC1"/>
    <w:rsid w:val="009C1D5C"/>
    <w:rsid w:val="009D7629"/>
    <w:rsid w:val="009E4690"/>
    <w:rsid w:val="00A04EFC"/>
    <w:rsid w:val="00A4652A"/>
    <w:rsid w:val="00A51FBA"/>
    <w:rsid w:val="00B10C9A"/>
    <w:rsid w:val="00B17AB0"/>
    <w:rsid w:val="00B75E23"/>
    <w:rsid w:val="00B87016"/>
    <w:rsid w:val="00BE2F83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868D4"/>
    <w:rsid w:val="00E90535"/>
    <w:rsid w:val="00EA2D8D"/>
    <w:rsid w:val="00EF270A"/>
    <w:rsid w:val="00F45AC9"/>
    <w:rsid w:val="00F66494"/>
    <w:rsid w:val="00FC2D5D"/>
    <w:rsid w:val="00FE0735"/>
    <w:rsid w:val="122B29CF"/>
    <w:rsid w:val="18B6524D"/>
    <w:rsid w:val="1D1F6D54"/>
    <w:rsid w:val="36742F70"/>
    <w:rsid w:val="3D5C19C3"/>
    <w:rsid w:val="3E765959"/>
    <w:rsid w:val="54A41063"/>
    <w:rsid w:val="56E2049C"/>
    <w:rsid w:val="66EC6C43"/>
    <w:rsid w:val="6D066E96"/>
    <w:rsid w:val="74A348D8"/>
    <w:rsid w:val="7628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ocument Map"/>
    <w:basedOn w:val="1"/>
    <w:link w:val="96"/>
    <w:unhideWhenUsed/>
    <w:qFormat/>
    <w:uiPriority w:val="99"/>
    <w:rPr>
      <w:rFonts w:ascii="宋体" w:eastAsia="宋体"/>
      <w:sz w:val="24"/>
      <w:szCs w:val="24"/>
    </w:rPr>
  </w:style>
  <w:style w:type="paragraph" w:styleId="13">
    <w:name w:val="Date"/>
    <w:basedOn w:val="1"/>
    <w:next w:val="14"/>
    <w:link w:val="36"/>
    <w:qFormat/>
    <w:uiPriority w:val="2"/>
    <w:pPr>
      <w:spacing w:after="360"/>
      <w:ind w:left="0"/>
    </w:pPr>
    <w:rPr>
      <w:sz w:val="28"/>
    </w:rPr>
  </w:style>
  <w:style w:type="paragraph" w:styleId="14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5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7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6"/>
    <w:qFormat/>
    <w:uiPriority w:val="99"/>
  </w:style>
  <w:style w:type="character" w:customStyle="1" w:styleId="34">
    <w:name w:val="页脚字符"/>
    <w:basedOn w:val="18"/>
    <w:link w:val="15"/>
    <w:qFormat/>
    <w:uiPriority w:val="99"/>
  </w:style>
  <w:style w:type="character" w:customStyle="1" w:styleId="35">
    <w:name w:val="标题字符"/>
    <w:basedOn w:val="18"/>
    <w:link w:val="14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3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7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character" w:customStyle="1" w:styleId="96">
    <w:name w:val="文档结构图字符"/>
    <w:basedOn w:val="18"/>
    <w:link w:val="12"/>
    <w:semiHidden/>
    <w:qFormat/>
    <w:uiPriority w:val="99"/>
    <w:rPr>
      <w:rFonts w:ascii="宋体" w:eastAsia="宋体"/>
      <w:sz w:val="24"/>
      <w:szCs w:val="24"/>
      <w:lang w:val="en-GB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Storm2016_CN\WebStorm%202016.1.1\jre\jre\bin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8C260-ABC1-FD4B-BE6E-1FE538EEF4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D:\WebStorm2016_CN\WebStorm 2016.1.1\jre\jre\bin\file:\localhost\Users\niulei\Library\Containers\com.microsoft.Word\Data\Library\Caches\2052\TM10002082\创建大纲.dotx</Template>
  <Pages>2</Pages>
  <Words>90</Words>
  <Characters>517</Characters>
  <Lines>4</Lines>
  <Paragraphs>1</Paragraphs>
  <ScaleCrop>false</ScaleCrop>
  <LinksUpToDate>false</LinksUpToDate>
  <CharactersWithSpaces>606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2017-07-10T07:40:58Z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
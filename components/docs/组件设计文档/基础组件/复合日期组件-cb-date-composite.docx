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复合日期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cb-date-composite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cb-date-composite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cb-date-composite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  <w:rPr>
          <w:rFonts w:hint="eastAsia"/>
        </w:rPr>
      </w:pPr>
      <w:r>
        <w:rPr>
          <w:rFonts w:hint="eastAsia"/>
        </w:rPr>
        <w:t>组件示例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&lt;cb-date-composite class=""</w:t>
      </w:r>
    </w:p>
    <w:p>
      <w:pPr>
        <w:rPr>
          <w:rFonts w:hint="eastAsia"/>
        </w:rPr>
      </w:pPr>
      <w:r>
        <w:rPr>
          <w:rFonts w:hint="eastAsia"/>
        </w:rPr>
        <w:t xml:space="preserve">         data-options='{</w:t>
      </w:r>
    </w:p>
    <w:p>
      <w:pPr>
        <w:rPr>
          <w:rFonts w:hint="eastAsia"/>
        </w:rPr>
      </w:pPr>
      <w:r>
        <w:rPr>
          <w:rFonts w:hint="eastAsia"/>
        </w:rPr>
        <w:t xml:space="preserve">         "</w:t>
      </w:r>
      <w:r>
        <w:rPr>
          <w:rFonts w:hint="eastAsia"/>
          <w:lang w:val="en-US" w:eastAsia="zh-CN"/>
        </w:rPr>
        <w:t>isD</w:t>
      </w:r>
      <w:r>
        <w:rPr>
          <w:rFonts w:hint="eastAsia"/>
        </w:rPr>
        <w:t>ate</w:t>
      </w:r>
      <w:r>
        <w:rPr>
          <w:rFonts w:hint="eastAsia"/>
          <w:lang w:val="en-US" w:eastAsia="zh-CN"/>
        </w:rPr>
        <w:t>Row</w:t>
      </w:r>
      <w:r>
        <w:rPr>
          <w:rFonts w:hint="eastAsia"/>
        </w:rPr>
        <w:t>Layout":true,</w:t>
      </w:r>
    </w:p>
    <w:p>
      <w:pPr>
        <w:rPr>
          <w:rFonts w:hint="eastAsia"/>
        </w:rPr>
      </w:pPr>
      <w:r>
        <w:rPr>
          <w:rFonts w:hint="eastAsia"/>
        </w:rPr>
        <w:t xml:space="preserve">         "dateParameter":[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"item":"input","labelPlace":"left",</w:t>
      </w:r>
      <w:bookmarkStart w:id="0" w:name="_GoBack"/>
      <w:bookmarkEnd w:id="0"/>
      <w:r>
        <w:rPr>
          <w:rFonts w:hint="eastAsia"/>
        </w:rPr>
        <w:t>"relateName":"aaa","relateRole":"end","name":"bbb",</w:t>
      </w:r>
    </w:p>
    <w:p>
      <w:pPr>
        <w:rPr>
          <w:rFonts w:hint="eastAsia"/>
        </w:rPr>
      </w:pPr>
      <w:r>
        <w:rPr>
          <w:rFonts w:hint="eastAsia"/>
        </w:rPr>
        <w:t xml:space="preserve">           "dateLabelOptions":{"cid":"ssss","labelText":"aaa","type":"label"},</w:t>
      </w:r>
    </w:p>
    <w:p>
      <w:pPr>
        <w:rPr>
          <w:rFonts w:hint="eastAsia"/>
        </w:rPr>
      </w:pPr>
      <w:r>
        <w:rPr>
          <w:rFonts w:hint="eastAsia"/>
        </w:rPr>
        <w:t xml:space="preserve">         "dateTriggerOptions":{"placeholder":"请输入","type":"text","name":"aaa"},</w:t>
      </w:r>
    </w:p>
    <w:p>
      <w:pPr>
        <w:rPr>
          <w:rFonts w:hint="eastAsia"/>
        </w:rPr>
      </w:pPr>
      <w:r>
        <w:rPr>
          <w:rFonts w:hint="eastAsia"/>
        </w:rPr>
        <w:t xml:space="preserve">         "dateSimpleOptions":{"ctype":"1","masterId":"ddd","onVauled":"$master.html(value);","format":"yyyy-mm-dd hh:ii","minDate":"2017-03-17 00:00:00","maxDate":"2017-04-17 00:00:00","language":"zh-CN","weekStart":"0","autoclose":false,"todayBtn":true,"todayHighlight":true,"weekAlias":["a","b","c",3,4,5,6]</w:t>
      </w:r>
    </w:p>
    <w:p>
      <w:pPr>
        <w:rPr>
          <w:rFonts w:hint="eastAsia"/>
        </w:rPr>
      </w:pPr>
      <w:r>
        <w:rPr>
          <w:rFonts w:hint="eastAsia"/>
        </w:rPr>
        <w:t xml:space="preserve">         }}]}'&gt;&lt;/cb-date-composite&gt;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cb-date-composite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cb-date-composite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日期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cb-date-composite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07"/>
        <w:gridCol w:w="1140"/>
        <w:gridCol w:w="2040"/>
        <w:gridCol w:w="980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50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20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98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isD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  <w:lang w:val="en-US" w:eastAsia="zh-CN"/>
              </w:rPr>
              <w:t>Row</w:t>
            </w:r>
            <w:r>
              <w:rPr>
                <w:rFonts w:hint="eastAsia"/>
              </w:rPr>
              <w:t>Layout</w:t>
            </w:r>
          </w:p>
        </w:tc>
        <w:tc>
          <w:tcPr>
            <w:tcW w:w="150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如：true</w:t>
            </w:r>
          </w:p>
        </w:tc>
        <w:tc>
          <w:tcPr>
            <w:tcW w:w="11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20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当复合日期组件中含中多个日期基础组件的布局，当日期组件是单行展示时，值为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98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  <w:t>否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left"/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zh-CN"/>
              </w:rPr>
              <w:t>默认值为</w:t>
            </w:r>
            <w:r>
              <w:rPr>
                <w:rFonts w:hint="eastAsia" w:ascii="Cambria" w:hAnsi="Cambria" w:eastAsia="微软雅黑" w:cs="Mangal"/>
                <w:b w:val="0"/>
                <w:bCs w:val="0"/>
                <w:color w:val="2E2E2E"/>
                <w:kern w:val="0"/>
                <w:sz w:val="22"/>
                <w:szCs w:val="26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dateParameter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/>
                <w:lang w:val="en-US" w:eastAsia="zh-CN"/>
              </w:rPr>
              <w:t>dateParameter:[{},{}]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日期组件的列表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aaa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请求提交数据的唯一标示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relateName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aaa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当选择时间范围时，另一个组件的name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当不是选择范围的时间组件时，不用配置。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relateRole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start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当选择时间范围时，组件是开始时间还是结束时间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当不是选择范围的时间组件时，不用配置。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input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日期组件的触发器标签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值可为input,div, span, img等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dateTriggerOptions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/>
              </w:rPr>
              <w:t>{"placeholder":"请输入","type":"text","name":"aaa"}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根据item的值，配置，查找相应的原子组件，配置相应的值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labelPlace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top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label相对于input的的位置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left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值可为left或top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dateLabelOptions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/>
              </w:rPr>
              <w:t>:{"cid":"ssss","labelText":"aaa","type":"label"}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根据cb-text组件配置label的属性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配置参考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cb-text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dateSimpleOptions</w:t>
            </w:r>
          </w:p>
        </w:tc>
        <w:tc>
          <w:tcPr>
            <w:tcW w:w="150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:“</w:t>
            </w:r>
            <w:r>
              <w:rPr>
                <w:rFonts w:hint="eastAsia"/>
                <w:lang w:val="en-US" w:eastAsia="zh-CN"/>
              </w:rPr>
              <w:t>dateSimpleOptions{</w:t>
            </w:r>
            <w:r>
              <w:rPr>
                <w:rFonts w:hint="default"/>
                <w:lang w:val="en-US" w:eastAsia="zh-CN"/>
              </w:rPr>
              <w:t>“”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日期组件初始化配置项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配置参考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cb-date</w:t>
            </w:r>
          </w:p>
        </w:tc>
      </w:tr>
    </w:tbl>
    <w:p>
      <w:pPr>
        <w:ind w:left="0" w:leftChars="0" w:firstLine="0" w:firstLineChars="0"/>
        <w:rPr>
          <w:rFonts w:hint="eastAsia"/>
          <w:lang w:val="en-US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42381E"/>
    <w:rsid w:val="020D4D22"/>
    <w:rsid w:val="028A4338"/>
    <w:rsid w:val="078F32AA"/>
    <w:rsid w:val="07FC4BD9"/>
    <w:rsid w:val="09EC66B9"/>
    <w:rsid w:val="102827F5"/>
    <w:rsid w:val="123656C7"/>
    <w:rsid w:val="12DA2495"/>
    <w:rsid w:val="156C7270"/>
    <w:rsid w:val="16D165A6"/>
    <w:rsid w:val="1B630A5A"/>
    <w:rsid w:val="1BA665A9"/>
    <w:rsid w:val="216A3142"/>
    <w:rsid w:val="25A472D9"/>
    <w:rsid w:val="2B247472"/>
    <w:rsid w:val="2B491FF8"/>
    <w:rsid w:val="2BE0616B"/>
    <w:rsid w:val="311B7EC4"/>
    <w:rsid w:val="320457B1"/>
    <w:rsid w:val="33523D16"/>
    <w:rsid w:val="365E760A"/>
    <w:rsid w:val="368508EB"/>
    <w:rsid w:val="378626BE"/>
    <w:rsid w:val="3A751DBC"/>
    <w:rsid w:val="3CA14232"/>
    <w:rsid w:val="41B83E01"/>
    <w:rsid w:val="43286C16"/>
    <w:rsid w:val="443F3030"/>
    <w:rsid w:val="481771C4"/>
    <w:rsid w:val="4C4A0613"/>
    <w:rsid w:val="4E076874"/>
    <w:rsid w:val="4EDE75C4"/>
    <w:rsid w:val="507C0B6C"/>
    <w:rsid w:val="51896DF2"/>
    <w:rsid w:val="519A37FE"/>
    <w:rsid w:val="52003787"/>
    <w:rsid w:val="52042872"/>
    <w:rsid w:val="542C249A"/>
    <w:rsid w:val="54AA5E78"/>
    <w:rsid w:val="55CD1D74"/>
    <w:rsid w:val="56412553"/>
    <w:rsid w:val="56DA33C3"/>
    <w:rsid w:val="57923FEC"/>
    <w:rsid w:val="5A4D043E"/>
    <w:rsid w:val="5F6927CA"/>
    <w:rsid w:val="601F53D7"/>
    <w:rsid w:val="60B331C4"/>
    <w:rsid w:val="62293122"/>
    <w:rsid w:val="623D3C9B"/>
    <w:rsid w:val="62E664BD"/>
    <w:rsid w:val="65844C2F"/>
    <w:rsid w:val="65C06E00"/>
    <w:rsid w:val="69992BAE"/>
    <w:rsid w:val="6C375751"/>
    <w:rsid w:val="6E646550"/>
    <w:rsid w:val="6EB259F9"/>
    <w:rsid w:val="6FC35A54"/>
    <w:rsid w:val="6FEC476F"/>
    <w:rsid w:val="71063E1F"/>
    <w:rsid w:val="73551B7C"/>
    <w:rsid w:val="741D1993"/>
    <w:rsid w:val="75BA002E"/>
    <w:rsid w:val="77735CD4"/>
    <w:rsid w:val="788D62A6"/>
    <w:rsid w:val="79931E6A"/>
    <w:rsid w:val="79CA329F"/>
    <w:rsid w:val="79CD6EEC"/>
    <w:rsid w:val="7A4A6DDC"/>
    <w:rsid w:val="7ABB23C5"/>
    <w:rsid w:val="7C1938E7"/>
    <w:rsid w:val="7D220DEA"/>
    <w:rsid w:val="7DDD0DE2"/>
    <w:rsid w:val="7EEA28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2017-04-27T08:42:19Z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
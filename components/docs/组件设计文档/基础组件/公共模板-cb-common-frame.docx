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2017-4-1</w:t>
      </w:r>
      <w:r>
        <w:rPr>
          <w:rFonts w:hint="eastAsia"/>
          <w:lang w:val="en-US"/>
        </w:rPr>
        <w:t>1</w:t>
      </w:r>
    </w:p>
    <w:p>
      <w:pPr>
        <w:pStyle w:val="13"/>
        <w:rPr>
          <w:sz w:val="48"/>
          <w:szCs w:val="48"/>
        </w:rPr>
      </w:pPr>
      <w:r>
        <w:rPr>
          <w:rFonts w:hint="eastAsia"/>
          <w:sz w:val="48"/>
          <w:szCs w:val="48"/>
          <w:lang w:eastAsia="zh-CN"/>
        </w:rPr>
        <w:t>公共模板</w:t>
      </w:r>
      <w:r>
        <w:rPr>
          <w:rFonts w:hint="eastAsia"/>
          <w:sz w:val="48"/>
          <w:szCs w:val="48"/>
        </w:rPr>
        <w:t xml:space="preserve">组件 </w:t>
      </w:r>
      <w:r>
        <w:rPr>
          <w:sz w:val="48"/>
          <w:szCs w:val="48"/>
        </w:rPr>
        <w:t>–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caps w:val="0"/>
          <w:sz w:val="48"/>
          <w:szCs w:val="48"/>
          <w:lang w:val="en-US" w:eastAsia="zh-CN"/>
        </w:rPr>
        <w:t>cb-common-frame</w:t>
      </w:r>
    </w:p>
    <w:p>
      <w:pPr>
        <w:pStyle w:val="2"/>
      </w:pPr>
      <w:r>
        <w:rPr>
          <w:rFonts w:hint="eastAsia"/>
        </w:rPr>
        <w:t>组件简介</w:t>
      </w:r>
    </w:p>
    <w:p>
      <w:pPr>
        <w:pStyle w:val="3"/>
      </w:pPr>
      <w:r>
        <w:rPr>
          <w:rFonts w:hint="eastAsia"/>
        </w:rPr>
        <w:t>组件标签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cb-common-frame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&gt;&lt;/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cb-common-frame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</w:t>
      </w:r>
    </w:p>
    <w:p>
      <w:pPr>
        <w:pStyle w:val="3"/>
      </w:pPr>
      <w:r>
        <w:rPr>
          <w:rFonts w:hint="eastAsia"/>
        </w:rPr>
        <w:t>组件示例</w:t>
      </w:r>
    </w:p>
    <w:p/>
    <w:p>
      <w:pPr>
        <w:pStyle w:val="3"/>
      </w:pPr>
      <w:r>
        <w:rPr>
          <w:rFonts w:hint="eastAsia"/>
        </w:rPr>
        <w:t>组件依赖JS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           </w:t>
      </w:r>
      <w:r>
        <w:rPr>
          <w:rFonts w:hint="eastAsia"/>
          <w:lang w:val="en-US" w:eastAsia="zh-CN"/>
        </w:rPr>
        <w:t>cb-common-frame</w:t>
      </w:r>
      <w:r>
        <w:rPr>
          <w:rFonts w:hint="eastAsia"/>
          <w:lang w:val="en-US"/>
        </w:rPr>
        <w:t>.js</w:t>
      </w:r>
    </w:p>
    <w:p>
      <w:pPr>
        <w:pStyle w:val="3"/>
      </w:pPr>
      <w:r>
        <w:rPr>
          <w:rFonts w:hint="eastAsia"/>
        </w:rPr>
        <w:t>组件依赖样式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cb-common-frame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.css</w:t>
      </w:r>
    </w:p>
    <w:p>
      <w:pPr>
        <w:pStyle w:val="3"/>
      </w:pPr>
      <w:r>
        <w:rPr>
          <w:rFonts w:hint="eastAsia"/>
        </w:rPr>
        <w:t>组件类型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基础组件</w:t>
      </w:r>
    </w:p>
    <w:p>
      <w:pPr>
        <w:pStyle w:val="2"/>
      </w:pPr>
      <w:r>
        <w:rPr>
          <w:rFonts w:hint="eastAsia"/>
        </w:rPr>
        <w:t>组件功能</w:t>
      </w:r>
    </w:p>
    <w:p>
      <w:r>
        <w:rPr>
          <w:rFonts w:hint="eastAsia"/>
          <w:lang w:val="en-US"/>
        </w:rPr>
        <w:t xml:space="preserve">     </w:t>
      </w:r>
      <w:r>
        <w:rPr>
          <w:rFonts w:hint="eastAsia"/>
          <w:lang w:val="en-US" w:eastAsia="zh-CN"/>
        </w:rPr>
        <w:t>公共模板组件是基础组件。</w:t>
      </w:r>
    </w:p>
    <w:p>
      <w:pPr>
        <w:pStyle w:val="2"/>
      </w:pPr>
      <w:r>
        <w:rPr>
          <w:rFonts w:hint="eastAsia"/>
        </w:rPr>
        <w:t>组件属性配置</w:t>
      </w:r>
    </w:p>
    <w:p>
      <w:pPr>
        <w:pStyle w:val="3"/>
      </w:pPr>
      <w:r>
        <w:rPr>
          <w:rFonts w:hint="eastAsia"/>
        </w:rPr>
        <w:t>class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 xml:space="preserve"> class属性，string类型，配置好的class属性，会覆盖解析好的组件最外层DIV的class，具体配置内容，见表格</w:t>
      </w:r>
    </w:p>
    <w:tbl>
      <w:tblPr>
        <w:tblStyle w:val="79"/>
        <w:tblW w:w="8297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9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</w:tblPrEx>
        <w:trPr>
          <w:trHeight w:val="450" w:hRule="atLeast"/>
        </w:trPr>
        <w:tc>
          <w:tcPr>
            <w:tcW w:w="414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名称</w:t>
            </w:r>
          </w:p>
        </w:tc>
        <w:tc>
          <w:tcPr>
            <w:tcW w:w="414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</w:tblPrEx>
        <w:trPr>
          <w:trHeight w:val="249" w:hRule="atLeast"/>
        </w:trPr>
        <w:tc>
          <w:tcPr>
            <w:tcW w:w="4148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rFonts w:hint="eastAsia" w:eastAsiaTheme="majorEastAsia"/>
                <w:b w:val="0"/>
                <w:bCs w:val="0"/>
                <w:color w:val="707070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cb-common-frame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</w:p>
        </w:tc>
      </w:tr>
    </w:tbl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</w:p>
    <w:p>
      <w:pPr>
        <w:pStyle w:val="3"/>
      </w:pPr>
      <w:r>
        <w:rPr>
          <w:rFonts w:hint="eastAsia"/>
        </w:rPr>
        <w:t>data-options</w:t>
      </w:r>
    </w:p>
    <w:p>
      <w:pPr>
        <w:ind w:left="840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data-options属性，object类型，包含组件自身的属性，具体配置内容，见表格</w:t>
      </w:r>
    </w:p>
    <w:tbl>
      <w:tblPr>
        <w:tblStyle w:val="79"/>
        <w:tblW w:w="8520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385"/>
        <w:gridCol w:w="1141"/>
        <w:gridCol w:w="1713"/>
        <w:gridCol w:w="1427"/>
        <w:gridCol w:w="1427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属性名</w:t>
            </w:r>
          </w:p>
        </w:tc>
        <w:tc>
          <w:tcPr>
            <w:tcW w:w="1385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1141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1713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描述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ja-JP"/>
              </w:rPr>
              <w:t>是否必须配置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  <w:t>备注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cid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cb-common-frame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cb-common-frame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组件的唯一标示cid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不配置会给默认的值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否 ； 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给默认值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mainNavOptions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如“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{“aaa”：“”}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object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主菜单的参数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主菜单的参数。根据主菜单设计文档配置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userOptions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“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{“aaa”：“”}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object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用户信息展示 现在只有用户名的展示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Cb-text的参数配置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leftNavList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“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{“aaa”：“”}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object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左侧菜单的参数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左侧菜单的参数。根据左侧菜单设计文档配置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  <w:lang w:val="en-US"/>
        </w:rPr>
        <w:t xml:space="preserve">3. </w:t>
      </w:r>
      <w:r>
        <w:rPr>
          <w:rFonts w:hint="eastAsia"/>
        </w:rPr>
        <w:t>组件自身携带的API</w:t>
      </w:r>
    </w:p>
    <w:p>
      <w:r>
        <w:rPr>
          <w:rFonts w:hint="eastAsia"/>
        </w:rPr>
        <w:t>无</w:t>
      </w:r>
    </w:p>
    <w:p>
      <w:pPr>
        <w:pStyle w:val="2"/>
      </w:pPr>
      <w:r>
        <w:rPr>
          <w:rFonts w:hint="eastAsia"/>
        </w:rPr>
        <w:t>组件其他注意事项</w:t>
      </w:r>
    </w:p>
    <w:p>
      <w:r>
        <w:rPr>
          <w:rFonts w:hint="eastAsia"/>
        </w:rPr>
        <w:t>注意：</w:t>
      </w:r>
      <w:r>
        <w:rPr>
          <w:rFonts w:hint="eastAsia"/>
          <w:lang w:eastAsia="zh-CN"/>
        </w:rPr>
        <w:t>这个组件由于是公共模块组件，很多页面都要配置，很切配置的参数是一致的，为了保证修改效率，除了请求必要的参数，其他参数都是在</w:t>
      </w:r>
      <w:r>
        <w:rPr>
          <w:rFonts w:hint="eastAsia"/>
          <w:lang w:val="en-US" w:eastAsia="zh-CN"/>
        </w:rPr>
        <w:t>js中配置。</w:t>
      </w:r>
      <w:bookmarkStart w:id="0" w:name="_GoBack"/>
      <w:bookmarkEnd w:id="0"/>
    </w:p>
    <w:p>
      <w:pPr>
        <w:ind w:left="0" w:leftChars="0" w:firstLine="720" w:firstLineChars="0"/>
        <w:rPr>
          <w:rFonts w:hint="eastAsia" w:eastAsiaTheme="minorEastAsia"/>
          <w:lang w:eastAsia="zh-CN"/>
        </w:rPr>
      </w:pPr>
    </w:p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2."/>
      <w:lvlJc w:val="left"/>
      <w:pPr>
        <w:ind w:left="840" w:hanging="480"/>
      </w:pPr>
      <w:rPr>
        <w:rFonts w:hint="eastAsia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4712B"/>
    <w:rsid w:val="00062F06"/>
    <w:rsid w:val="000E0C50"/>
    <w:rsid w:val="000F60B1"/>
    <w:rsid w:val="00153E1B"/>
    <w:rsid w:val="00201EF1"/>
    <w:rsid w:val="00207990"/>
    <w:rsid w:val="00251156"/>
    <w:rsid w:val="002C58CE"/>
    <w:rsid w:val="002E7F5F"/>
    <w:rsid w:val="00327AAD"/>
    <w:rsid w:val="00332E2B"/>
    <w:rsid w:val="003E4623"/>
    <w:rsid w:val="00401155"/>
    <w:rsid w:val="00442E7E"/>
    <w:rsid w:val="0045138D"/>
    <w:rsid w:val="0046094F"/>
    <w:rsid w:val="00462DF7"/>
    <w:rsid w:val="004D2A15"/>
    <w:rsid w:val="0056149C"/>
    <w:rsid w:val="006947B1"/>
    <w:rsid w:val="006B0BB8"/>
    <w:rsid w:val="0070507C"/>
    <w:rsid w:val="00721A35"/>
    <w:rsid w:val="00741C74"/>
    <w:rsid w:val="00762158"/>
    <w:rsid w:val="00843398"/>
    <w:rsid w:val="00964CC1"/>
    <w:rsid w:val="009C1D5C"/>
    <w:rsid w:val="009D7629"/>
    <w:rsid w:val="009D7C51"/>
    <w:rsid w:val="009E4690"/>
    <w:rsid w:val="00A04EFC"/>
    <w:rsid w:val="00B10C9A"/>
    <w:rsid w:val="00B17AB0"/>
    <w:rsid w:val="00B75E23"/>
    <w:rsid w:val="00B87016"/>
    <w:rsid w:val="00C17DD2"/>
    <w:rsid w:val="00C23A09"/>
    <w:rsid w:val="00C63244"/>
    <w:rsid w:val="00CE2400"/>
    <w:rsid w:val="00CE64A9"/>
    <w:rsid w:val="00D21292"/>
    <w:rsid w:val="00D23477"/>
    <w:rsid w:val="00D24315"/>
    <w:rsid w:val="00D279D9"/>
    <w:rsid w:val="00D43FD0"/>
    <w:rsid w:val="00E90535"/>
    <w:rsid w:val="00EA2D8D"/>
    <w:rsid w:val="00EF270A"/>
    <w:rsid w:val="00F45AC9"/>
    <w:rsid w:val="00F66494"/>
    <w:rsid w:val="00FC2D5D"/>
    <w:rsid w:val="00FE0735"/>
    <w:rsid w:val="0116431A"/>
    <w:rsid w:val="0142381E"/>
    <w:rsid w:val="01460E05"/>
    <w:rsid w:val="067B1684"/>
    <w:rsid w:val="06A65C94"/>
    <w:rsid w:val="078F32AA"/>
    <w:rsid w:val="07FC4BD9"/>
    <w:rsid w:val="08702C52"/>
    <w:rsid w:val="09B901C5"/>
    <w:rsid w:val="09EF79C6"/>
    <w:rsid w:val="0C7A4086"/>
    <w:rsid w:val="0D330A46"/>
    <w:rsid w:val="0E077B0E"/>
    <w:rsid w:val="0EBC2961"/>
    <w:rsid w:val="102827F5"/>
    <w:rsid w:val="137B3208"/>
    <w:rsid w:val="13A060FC"/>
    <w:rsid w:val="156C7270"/>
    <w:rsid w:val="15CA5C4B"/>
    <w:rsid w:val="15ED2061"/>
    <w:rsid w:val="161279CF"/>
    <w:rsid w:val="1624553B"/>
    <w:rsid w:val="16D165A6"/>
    <w:rsid w:val="178B7D4C"/>
    <w:rsid w:val="17FA4575"/>
    <w:rsid w:val="18C04C17"/>
    <w:rsid w:val="18E56CF2"/>
    <w:rsid w:val="190D698E"/>
    <w:rsid w:val="198725E4"/>
    <w:rsid w:val="1A436D64"/>
    <w:rsid w:val="1B630A5A"/>
    <w:rsid w:val="1B8B292E"/>
    <w:rsid w:val="1BA665A9"/>
    <w:rsid w:val="22477E13"/>
    <w:rsid w:val="2598606A"/>
    <w:rsid w:val="25A472D9"/>
    <w:rsid w:val="274A46B7"/>
    <w:rsid w:val="281863EB"/>
    <w:rsid w:val="29025D9A"/>
    <w:rsid w:val="29423F33"/>
    <w:rsid w:val="29867279"/>
    <w:rsid w:val="29F504D7"/>
    <w:rsid w:val="2B491FF8"/>
    <w:rsid w:val="2B5260F5"/>
    <w:rsid w:val="2BE0616B"/>
    <w:rsid w:val="2EDE67CC"/>
    <w:rsid w:val="311B7EC4"/>
    <w:rsid w:val="320457B1"/>
    <w:rsid w:val="323F36FD"/>
    <w:rsid w:val="33067482"/>
    <w:rsid w:val="34877D74"/>
    <w:rsid w:val="365E760A"/>
    <w:rsid w:val="378626BE"/>
    <w:rsid w:val="38466E6A"/>
    <w:rsid w:val="38C26B7E"/>
    <w:rsid w:val="394D3E08"/>
    <w:rsid w:val="3A323F69"/>
    <w:rsid w:val="3A751DBC"/>
    <w:rsid w:val="3A975E48"/>
    <w:rsid w:val="3CA14232"/>
    <w:rsid w:val="3DBC6E76"/>
    <w:rsid w:val="3F2E0F02"/>
    <w:rsid w:val="3F480BC0"/>
    <w:rsid w:val="401E02D4"/>
    <w:rsid w:val="404B0C26"/>
    <w:rsid w:val="4363759E"/>
    <w:rsid w:val="443F3030"/>
    <w:rsid w:val="44C77A87"/>
    <w:rsid w:val="47BD1BE5"/>
    <w:rsid w:val="481771C4"/>
    <w:rsid w:val="4B321B63"/>
    <w:rsid w:val="4C0E23E0"/>
    <w:rsid w:val="4E076874"/>
    <w:rsid w:val="4E9E1C90"/>
    <w:rsid w:val="4EDE75C4"/>
    <w:rsid w:val="507C0B6C"/>
    <w:rsid w:val="508B3032"/>
    <w:rsid w:val="519A37FE"/>
    <w:rsid w:val="51B0422F"/>
    <w:rsid w:val="51CA4CEC"/>
    <w:rsid w:val="52003787"/>
    <w:rsid w:val="52042872"/>
    <w:rsid w:val="5365322A"/>
    <w:rsid w:val="542C249A"/>
    <w:rsid w:val="54AA5E78"/>
    <w:rsid w:val="55CD1D74"/>
    <w:rsid w:val="560137F1"/>
    <w:rsid w:val="56412553"/>
    <w:rsid w:val="56DA33C3"/>
    <w:rsid w:val="56E54278"/>
    <w:rsid w:val="57923FEC"/>
    <w:rsid w:val="5A4D043E"/>
    <w:rsid w:val="5A6E677A"/>
    <w:rsid w:val="5A827673"/>
    <w:rsid w:val="5AD649E4"/>
    <w:rsid w:val="5EE91642"/>
    <w:rsid w:val="5F6927CA"/>
    <w:rsid w:val="60B331C4"/>
    <w:rsid w:val="617A4829"/>
    <w:rsid w:val="619C2BC6"/>
    <w:rsid w:val="623D3C9B"/>
    <w:rsid w:val="62655795"/>
    <w:rsid w:val="62E664BD"/>
    <w:rsid w:val="65410BB8"/>
    <w:rsid w:val="65C06E00"/>
    <w:rsid w:val="6792406B"/>
    <w:rsid w:val="67CF122F"/>
    <w:rsid w:val="6BAB484C"/>
    <w:rsid w:val="6BCF005D"/>
    <w:rsid w:val="6D3F6D14"/>
    <w:rsid w:val="6D767058"/>
    <w:rsid w:val="6E646550"/>
    <w:rsid w:val="6E732F14"/>
    <w:rsid w:val="6E7A03A4"/>
    <w:rsid w:val="6EB259F9"/>
    <w:rsid w:val="6FC35A54"/>
    <w:rsid w:val="70F50D75"/>
    <w:rsid w:val="71063E1F"/>
    <w:rsid w:val="711A144F"/>
    <w:rsid w:val="714D5DCB"/>
    <w:rsid w:val="71E173A3"/>
    <w:rsid w:val="72CC5F22"/>
    <w:rsid w:val="73291AE2"/>
    <w:rsid w:val="73551B7C"/>
    <w:rsid w:val="7476584F"/>
    <w:rsid w:val="77735CD4"/>
    <w:rsid w:val="784C1613"/>
    <w:rsid w:val="788D62A6"/>
    <w:rsid w:val="7932681C"/>
    <w:rsid w:val="79506145"/>
    <w:rsid w:val="79CD6EEC"/>
    <w:rsid w:val="7A9437EC"/>
    <w:rsid w:val="7ABB23C5"/>
    <w:rsid w:val="7B037BFE"/>
    <w:rsid w:val="7B0F2E86"/>
    <w:rsid w:val="7D220DEA"/>
    <w:rsid w:val="7DDD0DE2"/>
    <w:rsid w:val="7FA4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8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9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6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3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6"/>
    <w:unhideWhenUsed/>
    <w:qFormat/>
    <w:uiPriority w:val="11"/>
    <w:pPr>
      <w:spacing w:after="160"/>
      <w:contextualSpacing/>
    </w:pPr>
    <w:rPr>
      <w:i/>
      <w:spacing w:val="15"/>
      <w:sz w:val="32"/>
    </w:r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/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Theme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Web 2"/>
    <w:basedOn w:val="20"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</w:tblStylePr>
  </w:style>
  <w:style w:type="character" w:customStyle="1" w:styleId="24">
    <w:name w:val="标题 1字符"/>
    <w:basedOn w:val="18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字符"/>
    <w:basedOn w:val="18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字符"/>
    <w:basedOn w:val="18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字符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字符"/>
    <w:basedOn w:val="18"/>
    <w:link w:val="15"/>
    <w:qFormat/>
    <w:uiPriority w:val="99"/>
  </w:style>
  <w:style w:type="character" w:customStyle="1" w:styleId="34">
    <w:name w:val="页脚字符"/>
    <w:basedOn w:val="18"/>
    <w:link w:val="14"/>
    <w:qFormat/>
    <w:uiPriority w:val="99"/>
  </w:style>
  <w:style w:type="character" w:customStyle="1" w:styleId="35">
    <w:name w:val="标题字符"/>
    <w:basedOn w:val="18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字符"/>
    <w:basedOn w:val="18"/>
    <w:link w:val="12"/>
    <w:qFormat/>
    <w:uiPriority w:val="2"/>
    <w:rPr>
      <w:sz w:val="28"/>
    </w:rPr>
  </w:style>
  <w:style w:type="character" w:customStyle="1" w:styleId="37">
    <w:name w:val="明显强调1"/>
    <w:basedOn w:val="18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8">
    <w:name w:val="明显引用1"/>
    <w:basedOn w:val="1"/>
    <w:next w:val="1"/>
    <w:link w:val="39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字符"/>
    <w:basedOn w:val="18"/>
    <w:link w:val="38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参考1"/>
    <w:basedOn w:val="18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41">
    <w:name w:val="引用1"/>
    <w:basedOn w:val="1"/>
    <w:next w:val="1"/>
    <w:link w:val="42"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字符"/>
    <w:basedOn w:val="18"/>
    <w:link w:val="41"/>
    <w:semiHidden/>
    <w:qFormat/>
    <w:uiPriority w:val="29"/>
    <w:rPr>
      <w:i/>
      <w:iCs/>
    </w:rPr>
  </w:style>
  <w:style w:type="character" w:customStyle="1" w:styleId="43">
    <w:name w:val="不明显强调1"/>
    <w:basedOn w:val="18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不明显参考1"/>
    <w:basedOn w:val="18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目录标题1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6">
    <w:name w:val="副标题字符"/>
    <w:basedOn w:val="18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customStyle="1" w:styleId="47">
    <w:name w:val="占位符文本1"/>
    <w:basedOn w:val="18"/>
    <w:semiHidden/>
    <w:qFormat/>
    <w:uiPriority w:val="99"/>
    <w:rPr>
      <w:color w:val="808080"/>
    </w:rPr>
  </w:style>
  <w:style w:type="table" w:customStyle="1" w:styleId="48">
    <w:name w:val="浅色网格型1"/>
    <w:basedOn w:val="20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普通表格 11"/>
    <w:basedOn w:val="2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0">
    <w:name w:val="普通表格 21"/>
    <w:basedOn w:val="2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1">
    <w:name w:val="普通表格 31"/>
    <w:basedOn w:val="20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52">
    <w:name w:val="普通表格 41"/>
    <w:basedOn w:val="20"/>
    <w:qFormat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3">
    <w:name w:val="网格表 1 浅色 - 强调文字颜色 41"/>
    <w:basedOn w:val="20"/>
    <w:qFormat/>
    <w:uiPriority w:val="46"/>
    <w:tblPr>
      <w:tblBorders>
        <w:top w:val="single" w:color="BCCEE4" w:themeColor="accent4" w:themeTint="66" w:sz="4" w:space="0"/>
        <w:left w:val="single" w:color="BCCEE4" w:themeColor="accent4" w:themeTint="66" w:sz="4" w:space="0"/>
        <w:bottom w:val="single" w:color="BCCEE4" w:themeColor="accent4" w:themeTint="66" w:sz="4" w:space="0"/>
        <w:right w:val="single" w:color="BCCEE4" w:themeColor="accent4" w:themeTint="66" w:sz="4" w:space="0"/>
        <w:insideH w:val="single" w:color="BCCEE4" w:themeColor="accent4" w:themeTint="66" w:sz="4" w:space="0"/>
        <w:insideV w:val="single" w:color="BCCEE4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4">
    <w:name w:val="网格表 1 浅色 - 强调文字颜色 51"/>
    <w:basedOn w:val="20"/>
    <w:qFormat/>
    <w:uiPriority w:val="46"/>
    <w:tblPr>
      <w:tblBorders>
        <w:top w:val="single" w:color="FFE5CA" w:themeColor="accent5" w:themeTint="66" w:sz="4" w:space="0"/>
        <w:left w:val="single" w:color="FFE5CA" w:themeColor="accent5" w:themeTint="66" w:sz="4" w:space="0"/>
        <w:bottom w:val="single" w:color="FFE5CA" w:themeColor="accent5" w:themeTint="66" w:sz="4" w:space="0"/>
        <w:right w:val="single" w:color="FFE5CA" w:themeColor="accent5" w:themeTint="66" w:sz="4" w:space="0"/>
        <w:insideH w:val="single" w:color="FFE5CA" w:themeColor="accent5" w:themeTint="66" w:sz="4" w:space="0"/>
        <w:insideV w:val="single" w:color="FFE5CA" w:themeColor="accent5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FD8AF" w:themeColor="accent5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5">
    <w:name w:val="网格表 1 浅色 - 强调文字颜色 61"/>
    <w:basedOn w:val="20"/>
    <w:qFormat/>
    <w:uiPriority w:val="46"/>
    <w:tblPr>
      <w:tblBorders>
        <w:top w:val="single" w:color="E6C5D4" w:themeColor="accent6" w:themeTint="66" w:sz="4" w:space="0"/>
        <w:left w:val="single" w:color="E6C5D4" w:themeColor="accent6" w:themeTint="66" w:sz="4" w:space="0"/>
        <w:bottom w:val="single" w:color="E6C5D4" w:themeColor="accent6" w:themeTint="66" w:sz="4" w:space="0"/>
        <w:right w:val="single" w:color="E6C5D4" w:themeColor="accent6" w:themeTint="66" w:sz="4" w:space="0"/>
        <w:insideH w:val="single" w:color="E6C5D4" w:themeColor="accent6" w:themeTint="66" w:sz="4" w:space="0"/>
        <w:insideV w:val="single" w:color="E6C5D4" w:themeColor="accent6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9A8BE" w:themeColor="accent6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6">
    <w:name w:val="修订1"/>
    <w:hidden/>
    <w:semiHidden/>
    <w:qFormat/>
    <w:uiPriority w:val="99"/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table" w:customStyle="1" w:styleId="57">
    <w:name w:val="普通表格 51"/>
    <w:basedOn w:val="20"/>
    <w:qFormat/>
    <w:uiPriority w:val="45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  <w:style w:type="table" w:customStyle="1" w:styleId="58">
    <w:name w:val="网格表 1 浅色 - 强调文字颜色 31"/>
    <w:basedOn w:val="20"/>
    <w:qFormat/>
    <w:uiPriority w:val="46"/>
    <w:tblPr>
      <w:tblBorders>
        <w:top w:val="single" w:color="E5BCB6" w:themeColor="accent3" w:themeTint="66" w:sz="4" w:space="0"/>
        <w:left w:val="single" w:color="E5BCB6" w:themeColor="accent3" w:themeTint="66" w:sz="4" w:space="0"/>
        <w:bottom w:val="single" w:color="E5BCB6" w:themeColor="accent3" w:themeTint="66" w:sz="4" w:space="0"/>
        <w:right w:val="single" w:color="E5BCB6" w:themeColor="accent3" w:themeTint="66" w:sz="4" w:space="0"/>
        <w:insideH w:val="single" w:color="E5BCB6" w:themeColor="accent3" w:themeTint="66" w:sz="4" w:space="0"/>
        <w:insideV w:val="single" w:color="E5BCB6" w:themeColor="accent3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9">
    <w:name w:val="网格表 21"/>
    <w:basedOn w:val="2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0">
    <w:name w:val="网格表 2 - 强调文字颜色 11"/>
    <w:basedOn w:val="20"/>
    <w:qFormat/>
    <w:uiPriority w:val="47"/>
    <w:tblPr>
      <w:tblBorders>
        <w:top w:val="single" w:color="A9A9A9" w:themeColor="accent1" w:themeTint="99" w:sz="2" w:space="0"/>
        <w:bottom w:val="single" w:color="A9A9A9" w:themeColor="accent1" w:themeTint="99" w:sz="2" w:space="0"/>
        <w:insideH w:val="single" w:color="A9A9A9" w:themeColor="accent1" w:themeTint="99" w:sz="2" w:space="0"/>
        <w:insideV w:val="single" w:color="A9A9A9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A9A9A9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9A9A9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61">
    <w:name w:val="网格表 3 - 强调文字颜色 31"/>
    <w:basedOn w:val="20"/>
    <w:qFormat/>
    <w:uiPriority w:val="48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  <w:tblStylePr w:type="ne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</w:style>
  <w:style w:type="table" w:customStyle="1" w:styleId="62">
    <w:name w:val="网格表 3 - 强调文字颜色 21"/>
    <w:basedOn w:val="20"/>
    <w:qFormat/>
    <w:uiPriority w:val="48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  <w:tblStylePr w:type="ne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</w:style>
  <w:style w:type="table" w:customStyle="1" w:styleId="63">
    <w:name w:val="网格表 3 - 强调文字颜色 11"/>
    <w:basedOn w:val="20"/>
    <w:qFormat/>
    <w:uiPriority w:val="48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  <w:tblStylePr w:type="ne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</w:style>
  <w:style w:type="table" w:customStyle="1" w:styleId="64">
    <w:name w:val="网格表 2 - 强调文字颜色 61"/>
    <w:basedOn w:val="20"/>
    <w:qFormat/>
    <w:uiPriority w:val="47"/>
    <w:tblPr>
      <w:tblBorders>
        <w:top w:val="single" w:color="D9A8BE" w:themeColor="accent6" w:themeTint="99" w:sz="2" w:space="0"/>
        <w:bottom w:val="single" w:color="D9A8BE" w:themeColor="accent6" w:themeTint="99" w:sz="2" w:space="0"/>
        <w:insideH w:val="single" w:color="D9A8BE" w:themeColor="accent6" w:themeTint="99" w:sz="2" w:space="0"/>
        <w:insideV w:val="single" w:color="D9A8BE" w:themeColor="accent6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9A8BE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65">
    <w:name w:val="网格表 2 - 强调文字颜色 51"/>
    <w:basedOn w:val="20"/>
    <w:qFormat/>
    <w:uiPriority w:val="47"/>
    <w:tblPr>
      <w:tblBorders>
        <w:top w:val="single" w:color="FFD8AF" w:themeColor="accent5" w:themeTint="99" w:sz="2" w:space="0"/>
        <w:bottom w:val="single" w:color="FFD8AF" w:themeColor="accent5" w:themeTint="99" w:sz="2" w:space="0"/>
        <w:insideH w:val="single" w:color="FFD8AF" w:themeColor="accent5" w:themeTint="99" w:sz="2" w:space="0"/>
        <w:insideV w:val="single" w:color="FFD8AF" w:themeColor="accent5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FFD8A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66">
    <w:name w:val="网格表 2 - 强调文字颜色 41"/>
    <w:basedOn w:val="20"/>
    <w:qFormat/>
    <w:uiPriority w:val="47"/>
    <w:tblPr>
      <w:tblBorders>
        <w:top w:val="single" w:color="9BB5D7" w:themeColor="accent4" w:themeTint="99" w:sz="2" w:space="0"/>
        <w:bottom w:val="single" w:color="9BB5D7" w:themeColor="accent4" w:themeTint="99" w:sz="2" w:space="0"/>
        <w:insideH w:val="single" w:color="9BB5D7" w:themeColor="accent4" w:themeTint="99" w:sz="2" w:space="0"/>
        <w:insideV w:val="single" w:color="9BB5D7" w:themeColor="accent4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9BB5D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67">
    <w:name w:val="网格表 2 - 强调文字颜色 31"/>
    <w:basedOn w:val="20"/>
    <w:qFormat/>
    <w:uiPriority w:val="47"/>
    <w:tblPr>
      <w:tblBorders>
        <w:top w:val="single" w:color="D89A92" w:themeColor="accent3" w:themeTint="99" w:sz="2" w:space="0"/>
        <w:bottom w:val="single" w:color="D89A92" w:themeColor="accent3" w:themeTint="99" w:sz="2" w:space="0"/>
        <w:insideH w:val="single" w:color="D89A92" w:themeColor="accent3" w:themeTint="99" w:sz="2" w:space="0"/>
        <w:insideV w:val="single" w:color="D89A92" w:themeColor="accent3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89A9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68">
    <w:name w:val="网格表 41"/>
    <w:basedOn w:val="2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9">
    <w:name w:val="网格表 4 - 强调文字颜色 11"/>
    <w:basedOn w:val="20"/>
    <w:qFormat/>
    <w:uiPriority w:val="49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7070" w:themeColor="accent1" w:sz="4" w:space="0"/>
          <w:left w:val="single" w:color="707070" w:themeColor="accent1" w:sz="4" w:space="0"/>
          <w:bottom w:val="single" w:color="707070" w:themeColor="accent1" w:sz="4" w:space="0"/>
          <w:right w:val="single" w:color="707070" w:themeColor="accent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70">
    <w:name w:val="网格表 4 - 强调文字颜色 21"/>
    <w:basedOn w:val="20"/>
    <w:qFormat/>
    <w:uiPriority w:val="49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E2E2E" w:themeColor="accent2" w:sz="4" w:space="0"/>
          <w:left w:val="single" w:color="2E2E2E" w:themeColor="accent2" w:sz="4" w:space="0"/>
          <w:bottom w:val="single" w:color="2E2E2E" w:themeColor="accent2" w:sz="4" w:space="0"/>
          <w:right w:val="single" w:color="2E2E2E" w:themeColor="accent2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71">
    <w:name w:val="网格表 4 - 强调文字颜色 41"/>
    <w:basedOn w:val="20"/>
    <w:qFormat/>
    <w:uiPriority w:val="49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985BD" w:themeColor="accent4" w:sz="4" w:space="0"/>
          <w:left w:val="single" w:color="5985BD" w:themeColor="accent4" w:sz="4" w:space="0"/>
          <w:bottom w:val="single" w:color="5985BD" w:themeColor="accent4" w:sz="4" w:space="0"/>
          <w:right w:val="single" w:color="5985BD" w:themeColor="accent4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985BD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72">
    <w:name w:val="网格表 5 深色 - 强调文字颜色 1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2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band1Vert">
      <w:tblPr>
        <w:tblLayout w:type="fixed"/>
      </w:tblPr>
      <w:tcPr>
        <w:shd w:val="clear" w:color="auto" w:fill="C5C5C5" w:themeFill="accent1" w:themeFillTint="66"/>
      </w:tcPr>
    </w:tblStylePr>
    <w:tblStylePr w:type="band1Horz">
      <w:tblPr>
        <w:tblLayout w:type="fixed"/>
      </w:tblPr>
      <w:tcPr>
        <w:shd w:val="clear" w:color="auto" w:fill="C5C5C5" w:themeFill="accent1" w:themeFillTint="66"/>
      </w:tcPr>
    </w:tblStylePr>
  </w:style>
  <w:style w:type="table" w:customStyle="1" w:styleId="73">
    <w:name w:val="网格表 5 深色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999999" w:themeFill="text1" w:themeFillTint="66"/>
      </w:tcPr>
    </w:tblStylePr>
  </w:style>
  <w:style w:type="table" w:customStyle="1" w:styleId="74">
    <w:name w:val="网格表 5 深色 - 强调文字颜色 2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5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band1Vert">
      <w:tblPr>
        <w:tblLayout w:type="fixed"/>
      </w:tblPr>
      <w:tcPr>
        <w:shd w:val="clear" w:color="auto" w:fill="ABABAB" w:themeFill="accent2" w:themeFillTint="66"/>
      </w:tcPr>
    </w:tblStylePr>
    <w:tblStylePr w:type="band1Horz">
      <w:tblPr>
        <w:tblLayout w:type="fixed"/>
      </w:tblPr>
      <w:tcPr>
        <w:shd w:val="clear" w:color="auto" w:fill="ABABAB" w:themeFill="accent2" w:themeFillTint="66"/>
      </w:tcPr>
    </w:tblStylePr>
  </w:style>
  <w:style w:type="table" w:customStyle="1" w:styleId="75">
    <w:name w:val="网格表 5 深色 - 强调文字颜色 4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band1Vert">
      <w:tblPr>
        <w:tblLayout w:type="fixed"/>
      </w:tblPr>
      <w:tcPr>
        <w:shd w:val="clear" w:color="auto" w:fill="BCCEE4" w:themeFill="accent4" w:themeFillTint="66"/>
      </w:tcPr>
    </w:tblStylePr>
    <w:tblStylePr w:type="band1Horz">
      <w:tblPr>
        <w:tblLayout w:type="fixed"/>
      </w:tblPr>
      <w:tcPr>
        <w:shd w:val="clear" w:color="auto" w:fill="BCCEE4" w:themeFill="accent4" w:themeFillTint="66"/>
      </w:tcPr>
    </w:tblStylePr>
  </w:style>
  <w:style w:type="table" w:customStyle="1" w:styleId="76">
    <w:name w:val="网格表 5 深色 - 强调文字颜色 5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band1Vert">
      <w:tblPr>
        <w:tblLayout w:type="fixed"/>
      </w:tblPr>
      <w:tcPr>
        <w:shd w:val="clear" w:color="auto" w:fill="FFE5CA" w:themeFill="accent5" w:themeFillTint="66"/>
      </w:tcPr>
    </w:tblStylePr>
    <w:tblStylePr w:type="band1Horz">
      <w:tblPr>
        <w:tblLayout w:type="fixed"/>
      </w:tblPr>
      <w:tcPr>
        <w:shd w:val="clear" w:color="auto" w:fill="FFE5CA" w:themeFill="accent5" w:themeFillTint="66"/>
      </w:tcPr>
    </w:tblStylePr>
  </w:style>
  <w:style w:type="table" w:customStyle="1" w:styleId="77">
    <w:name w:val="网格表 5 深色 - 强调文字颜色 6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band1Vert">
      <w:tblPr>
        <w:tblLayout w:type="fixed"/>
      </w:tblPr>
      <w:tcPr>
        <w:shd w:val="clear" w:color="auto" w:fill="E6C5D4" w:themeFill="accent6" w:themeFillTint="66"/>
      </w:tcPr>
    </w:tblStylePr>
    <w:tblStylePr w:type="band1Horz">
      <w:tblPr>
        <w:tblLayout w:type="fixed"/>
      </w:tblPr>
      <w:tcPr>
        <w:shd w:val="clear" w:color="auto" w:fill="E6C5D4" w:themeFill="accent6" w:themeFillTint="66"/>
      </w:tcPr>
    </w:tblStylePr>
  </w:style>
  <w:style w:type="table" w:customStyle="1" w:styleId="78">
    <w:name w:val="网格表 6 彩色1"/>
    <w:basedOn w:val="20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79">
    <w:name w:val="网格表 6 彩色 - 强调文字颜色 41"/>
    <w:basedOn w:val="20"/>
    <w:qFormat/>
    <w:uiPriority w:val="51"/>
    <w:rPr>
      <w:color w:val="3B6395" w:themeColor="accent4" w:themeShade="BF"/>
    </w:rPr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80">
    <w:name w:val="列表 1 浅色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81">
    <w:name w:val="列表 1 浅色 - 强调文字颜色 1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2">
    <w:name w:val="列表 1 浅色 - 强调文字颜色 2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3">
    <w:name w:val="列表 1 浅色 - 强调文字颜色 3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84">
    <w:name w:val="列表 2 - 强调文字颜色 21"/>
    <w:basedOn w:val="20"/>
    <w:qFormat/>
    <w:uiPriority w:val="47"/>
    <w:tblPr>
      <w:tblBorders>
        <w:top w:val="single" w:color="818181" w:themeColor="accent2" w:themeTint="99" w:sz="4" w:space="0"/>
        <w:bottom w:val="single" w:color="818181" w:themeColor="accent2" w:themeTint="99" w:sz="4" w:space="0"/>
        <w:insideH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5">
    <w:name w:val="列表 2 - 强调文字颜色 11"/>
    <w:basedOn w:val="20"/>
    <w:qFormat/>
    <w:uiPriority w:val="47"/>
    <w:tblPr>
      <w:tblBorders>
        <w:top w:val="single" w:color="A9A9A9" w:themeColor="accent1" w:themeTint="99" w:sz="4" w:space="0"/>
        <w:bottom w:val="single" w:color="A9A9A9" w:themeColor="accent1" w:themeTint="99" w:sz="4" w:space="0"/>
        <w:insideH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6">
    <w:name w:val="列表 3 - 强调文字颜色 11"/>
    <w:basedOn w:val="20"/>
    <w:qFormat/>
    <w:uiPriority w:val="48"/>
    <w:tblPr>
      <w:tblBorders>
        <w:top w:val="single" w:color="707070" w:themeColor="accent1" w:sz="4" w:space="0"/>
        <w:left w:val="single" w:color="707070" w:themeColor="accent1" w:sz="4" w:space="0"/>
        <w:bottom w:val="single" w:color="707070" w:themeColor="accent1" w:sz="4" w:space="0"/>
        <w:right w:val="single" w:color="707070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707070" w:themeColor="accent1" w:sz="4" w:space="0"/>
          <w:right w:val="single" w:color="707070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707070" w:themeColor="accent1" w:sz="4" w:space="0"/>
          <w:bottom w:val="single" w:color="707070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707070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707070" w:themeColor="accent1" w:sz="4" w:space="0"/>
          <w:right w:val="nil"/>
        </w:tcBorders>
      </w:tcPr>
    </w:tblStylePr>
  </w:style>
  <w:style w:type="table" w:customStyle="1" w:styleId="87">
    <w:name w:val="列表 3 - 强调文字颜色 21"/>
    <w:basedOn w:val="20"/>
    <w:qFormat/>
    <w:uiPriority w:val="48"/>
    <w:tblPr>
      <w:tblBorders>
        <w:top w:val="single" w:color="2E2E2E" w:themeColor="accent2" w:sz="4" w:space="0"/>
        <w:left w:val="single" w:color="2E2E2E" w:themeColor="accent2" w:sz="4" w:space="0"/>
        <w:bottom w:val="single" w:color="2E2E2E" w:themeColor="accent2" w:sz="4" w:space="0"/>
        <w:right w:val="single" w:color="2E2E2E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2E2E2E" w:themeColor="accent2" w:sz="4" w:space="0"/>
          <w:right w:val="single" w:color="2E2E2E" w:themeColor="accent2" w:sz="4" w:space="0"/>
        </w:tcBorders>
      </w:tcPr>
    </w:tblStylePr>
    <w:tblStylePr w:type="band1Horz">
      <w:tblPr>
        <w:tblLayout w:type="fixed"/>
      </w:tblPr>
      <w:tcPr>
        <w:tcBorders>
          <w:top w:val="single" w:color="2E2E2E" w:themeColor="accent2" w:sz="4" w:space="0"/>
          <w:bottom w:val="single" w:color="2E2E2E" w:themeColor="accent2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2E2E2E" w:themeColor="accent2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2E2E2E" w:themeColor="accent2" w:sz="4" w:space="0"/>
          <w:right w:val="nil"/>
        </w:tcBorders>
      </w:tcPr>
    </w:tblStylePr>
  </w:style>
  <w:style w:type="table" w:customStyle="1" w:styleId="88">
    <w:name w:val="网格表 1 浅色 - 着色 21"/>
    <w:basedOn w:val="20"/>
    <w:qFormat/>
    <w:uiPriority w:val="46"/>
    <w:tblPr>
      <w:tblBorders>
        <w:top w:val="single" w:color="ABABAB" w:themeColor="accent2" w:themeTint="66" w:sz="4" w:space="0"/>
        <w:left w:val="single" w:color="ABABAB" w:themeColor="accent2" w:themeTint="66" w:sz="4" w:space="0"/>
        <w:bottom w:val="single" w:color="ABABAB" w:themeColor="accent2" w:themeTint="66" w:sz="4" w:space="0"/>
        <w:right w:val="single" w:color="ABABAB" w:themeColor="accent2" w:themeTint="66" w:sz="4" w:space="0"/>
        <w:insideH w:val="single" w:color="ABABAB" w:themeColor="accent2" w:themeTint="66" w:sz="4" w:space="0"/>
        <w:insideV w:val="single" w:color="ABABAB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9">
    <w:name w:val="网格表 4 - 强调文字颜色 31"/>
    <w:basedOn w:val="20"/>
    <w:qFormat/>
    <w:uiPriority w:val="49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F584A" w:themeColor="accent3" w:sz="4" w:space="0"/>
          <w:left w:val="single" w:color="BF584A" w:themeColor="accent3" w:sz="4" w:space="0"/>
          <w:bottom w:val="single" w:color="BF584A" w:themeColor="accent3" w:sz="4" w:space="0"/>
          <w:right w:val="single" w:color="BF584A" w:themeColor="accent3" w:sz="4" w:space="0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584A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90">
    <w:name w:val="网格表 4 - 强调文字颜色 51"/>
    <w:basedOn w:val="20"/>
    <w:qFormat/>
    <w:uiPriority w:val="49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BF7B" w:themeColor="accent5" w:sz="4" w:space="0"/>
          <w:left w:val="single" w:color="FFBF7B" w:themeColor="accent5" w:sz="4" w:space="0"/>
          <w:bottom w:val="single" w:color="FFBF7B" w:themeColor="accent5" w:sz="4" w:space="0"/>
          <w:right w:val="single" w:color="FFBF7B" w:themeColor="accent5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BF7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91">
    <w:name w:val="网格表 4 - 强调文字颜色 61"/>
    <w:basedOn w:val="20"/>
    <w:qFormat/>
    <w:uiPriority w:val="49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16F94" w:themeColor="accent6" w:sz="4" w:space="0"/>
          <w:left w:val="single" w:color="C16F94" w:themeColor="accent6" w:sz="4" w:space="0"/>
          <w:bottom w:val="single" w:color="C16F94" w:themeColor="accent6" w:sz="4" w:space="0"/>
          <w:right w:val="single" w:color="C16F94" w:themeColor="accent6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16F9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92">
    <w:name w:val="网格表 3 - 强调文字颜色 51"/>
    <w:basedOn w:val="20"/>
    <w:qFormat/>
    <w:uiPriority w:val="48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  <w:tblStylePr w:type="ne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</w:style>
  <w:style w:type="table" w:customStyle="1" w:styleId="93">
    <w:name w:val="网格表 3 - 强调文字颜色 61"/>
    <w:basedOn w:val="20"/>
    <w:qFormat/>
    <w:uiPriority w:val="48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  <w:tblStylePr w:type="ne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</w:style>
  <w:style w:type="table" w:customStyle="1" w:styleId="94">
    <w:name w:val="网格表 3 - 强调文字颜色 41"/>
    <w:basedOn w:val="20"/>
    <w:qFormat/>
    <w:uiPriority w:val="48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  <w:tblStylePr w:type="ne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</w:style>
  <w:style w:type="table" w:customStyle="1" w:styleId="95">
    <w:name w:val="网格表 2 - 强调文字颜色 21"/>
    <w:basedOn w:val="20"/>
    <w:qFormat/>
    <w:uiPriority w:val="47"/>
    <w:tblPr>
      <w:tblBorders>
        <w:top w:val="single" w:color="818181" w:themeColor="accent2" w:themeTint="99" w:sz="2" w:space="0"/>
        <w:bottom w:val="single" w:color="818181" w:themeColor="accent2" w:themeTint="99" w:sz="2" w:space="0"/>
        <w:insideH w:val="single" w:color="818181" w:themeColor="accent2" w:themeTint="99" w:sz="2" w:space="0"/>
        <w:insideV w:val="single" w:color="818181" w:themeColor="accent2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1818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file:\localhost\Users\niulei\Library\Containers\com.microsoft.Word\Data\Library\Caches\2052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B39C40-E629-F94C-8565-C3438BF8EA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C:\Users\Administrator\Desktop\file:\localhost\Users\niulei\Library\Containers\com.microsoft.Word\Data\Library\Caches\2052\TM10002082\创建大纲.dotx</Template>
  <Pages>3</Pages>
  <Words>449</Words>
  <Characters>791</Characters>
  <Lines>98</Lines>
  <Paragraphs>112</Paragraphs>
  <ScaleCrop>false</ScaleCrop>
  <LinksUpToDate>false</LinksUpToDate>
  <CharactersWithSpaces>1128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2017-04-10T08:55:00Z</dcterms:created>
  <dc:creator>Microsoft Office 用户</dc:creator>
  <cp:lastModifiedBy>Administrator</cp:lastModifiedBy>
  <cp:lastPrinted>2017-04-10T09:24:00Z</cp:lastPrinted>
  <dcterms:modified xsi:type="dcterms:W3CDTF">2017-07-04T03:23:54Z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
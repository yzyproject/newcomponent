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回显组件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cb-echo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cb-echo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cb-echo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&lt;</w:t>
      </w:r>
      <w:r>
        <w:rPr>
          <w:rFonts w:hint="eastAsia"/>
          <w:lang w:eastAsia="zh-CN"/>
        </w:rPr>
        <w:t>cb-echo</w:t>
      </w:r>
    </w:p>
    <w:p>
      <w:pPr>
        <w:rPr>
          <w:rFonts w:hint="eastAsia"/>
        </w:rPr>
      </w:pPr>
      <w:r>
        <w:rPr>
          <w:rFonts w:hint="eastAsia"/>
        </w:rPr>
        <w:t>options='{"item":"input","labelPlace":"top","labelOptions":{"cid":"ssss","labelText":"aaa","type":"label"},</w:t>
      </w:r>
    </w:p>
    <w:p>
      <w:r>
        <w:rPr>
          <w:rFonts w:hint="eastAsia"/>
        </w:rPr>
        <w:t>"itemComponentOptions":{"type":"","cid":"ssss","name":"goodLevel","placeholder":"请输入姓名"}}'&gt;&lt;/</w:t>
      </w:r>
      <w:r>
        <w:rPr>
          <w:rFonts w:hint="eastAsia"/>
          <w:lang w:eastAsia="zh-CN"/>
        </w:rPr>
        <w:t>cb-echo</w:t>
      </w:r>
      <w:r>
        <w:rPr>
          <w:rFonts w:hint="eastAsia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cb-echo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cb-echo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回显组件，点击触发器弹出modal框，获取表格信息，选择想要的数据，在表格头部上面展示选择内容。点击确定按钮，modal框关闭，展示内容回显到触发器制定的位置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cb-echo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默认生成一个cid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如：‘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cb-form-base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触发器的风格（是什么组件）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默认值Cb-form-base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（现在只支持cb-form-base）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echoName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需要回显值得名称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queryConditionTypeAttr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cb-form-base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查询条件用到了那些组件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默认没有查询条件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queryConditionDataAttr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cb-form-base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查询条件参数配置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modalOptions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如:</w:t>
            </w:r>
            <w:r>
              <w:rPr>
                <w:rFonts w:hint="eastAsia"/>
              </w:rPr>
              <w:t>"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modalOptions</w:t>
            </w:r>
            <w:r>
              <w:rPr>
                <w:rFonts w:hint="eastAsia"/>
              </w:rPr>
              <w:t>":{"cid":"ssss","labelText":"aaa","type":"label"},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modal的参数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tableOptions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如:</w:t>
            </w:r>
            <w:r>
              <w:rPr>
                <w:rFonts w:hint="eastAsia"/>
              </w:rPr>
              <w:t>"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tablelOptions</w:t>
            </w:r>
            <w:r>
              <w:rPr>
                <w:rFonts w:hint="eastAsia"/>
              </w:rPr>
              <w:t>":{"cid":"ssss","labelText":"aaa","type":"label"},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table的参数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组件其他注意事项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组件需要关联原子组件的配置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B91AB9"/>
    <w:rsid w:val="03396DFF"/>
    <w:rsid w:val="046F45D0"/>
    <w:rsid w:val="078F32AA"/>
    <w:rsid w:val="07FC4BD9"/>
    <w:rsid w:val="083C5AC8"/>
    <w:rsid w:val="09183079"/>
    <w:rsid w:val="102827F5"/>
    <w:rsid w:val="12525236"/>
    <w:rsid w:val="147F00BE"/>
    <w:rsid w:val="156C7270"/>
    <w:rsid w:val="16296981"/>
    <w:rsid w:val="17356B51"/>
    <w:rsid w:val="18A70607"/>
    <w:rsid w:val="19B95A8A"/>
    <w:rsid w:val="1A2F743B"/>
    <w:rsid w:val="1BA665A9"/>
    <w:rsid w:val="22544D8C"/>
    <w:rsid w:val="248B1B84"/>
    <w:rsid w:val="25A472D9"/>
    <w:rsid w:val="27436C38"/>
    <w:rsid w:val="28D51AB7"/>
    <w:rsid w:val="29E9580F"/>
    <w:rsid w:val="2AE36702"/>
    <w:rsid w:val="2B1028F9"/>
    <w:rsid w:val="2B166475"/>
    <w:rsid w:val="2EF14AFB"/>
    <w:rsid w:val="305F36E5"/>
    <w:rsid w:val="311B7EC4"/>
    <w:rsid w:val="319F0F8B"/>
    <w:rsid w:val="336277BF"/>
    <w:rsid w:val="33C16B70"/>
    <w:rsid w:val="376A0CF3"/>
    <w:rsid w:val="38EE54A2"/>
    <w:rsid w:val="3DF40543"/>
    <w:rsid w:val="3E5958E4"/>
    <w:rsid w:val="3FF972D0"/>
    <w:rsid w:val="432A342E"/>
    <w:rsid w:val="44390A61"/>
    <w:rsid w:val="443F3030"/>
    <w:rsid w:val="4EDE75C4"/>
    <w:rsid w:val="4F404068"/>
    <w:rsid w:val="507C0B6C"/>
    <w:rsid w:val="512B2744"/>
    <w:rsid w:val="519A37FE"/>
    <w:rsid w:val="52003787"/>
    <w:rsid w:val="52042872"/>
    <w:rsid w:val="52816B40"/>
    <w:rsid w:val="53B9187F"/>
    <w:rsid w:val="54940EAC"/>
    <w:rsid w:val="54AA5E78"/>
    <w:rsid w:val="55CD1D74"/>
    <w:rsid w:val="55D23F3A"/>
    <w:rsid w:val="57923FEC"/>
    <w:rsid w:val="5A4D043E"/>
    <w:rsid w:val="5EB35CC8"/>
    <w:rsid w:val="61D825D9"/>
    <w:rsid w:val="625B3797"/>
    <w:rsid w:val="65C06E00"/>
    <w:rsid w:val="6B686B89"/>
    <w:rsid w:val="6BC9208C"/>
    <w:rsid w:val="6EB259F9"/>
    <w:rsid w:val="6F63463E"/>
    <w:rsid w:val="6FC35A54"/>
    <w:rsid w:val="75766044"/>
    <w:rsid w:val="76762306"/>
    <w:rsid w:val="79CD6EEC"/>
    <w:rsid w:val="7C6A1307"/>
    <w:rsid w:val="7CF746AC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2017-06-14T15:39:16Z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
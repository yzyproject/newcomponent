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r>
        <w:rPr>
          <w:rFonts w:hint="eastAsia"/>
          <w:lang w:eastAsia="zh-CN"/>
        </w:rPr>
        <w:t>图标</w:t>
      </w:r>
      <w:r>
        <w:rPr>
          <w:rFonts w:hint="eastAsia"/>
        </w:rPr>
        <w:t xml:space="preserve">组件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caps w:val="0"/>
          <w:sz w:val="52"/>
          <w:lang w:val="en-US" w:eastAsia="zh-CN"/>
        </w:rPr>
        <w:t>cb-icon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cb-icon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cb-icon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>组件示例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&lt;cb-icon class="" data-options='{"imageUrl":"../images/cb-icon/icon-calendar.png"}'&gt;&lt;/cb-icon&gt;</w:t>
      </w:r>
    </w:p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</w:t>
      </w:r>
      <w:r>
        <w:rPr>
          <w:rFonts w:hint="eastAsia"/>
          <w:lang w:val="en-US" w:eastAsia="zh-CN"/>
        </w:rPr>
        <w:t>cb-icon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cb-icon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  </w:t>
      </w:r>
      <w:r>
        <w:rPr>
          <w:rFonts w:hint="eastAsia"/>
          <w:lang w:val="en-US" w:eastAsia="zh-CN"/>
        </w:rPr>
        <w:t>日期</w:t>
      </w:r>
      <w:r>
        <w:rPr>
          <w:rFonts w:hint="eastAsia"/>
        </w:rPr>
        <w:t>组件，主要的基础组件之一</w:t>
      </w:r>
      <w:r>
        <w:rPr>
          <w:rFonts w:hint="eastAsia"/>
          <w:lang w:eastAsia="zh-CN"/>
        </w:rPr>
        <w:t>。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cb-icon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1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702"/>
        <w:gridCol w:w="1111"/>
        <w:gridCol w:w="1904"/>
        <w:gridCol w:w="950"/>
        <w:gridCol w:w="1427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702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111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90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950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  <w:t>备注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imageUrl</w:t>
            </w:r>
          </w:p>
        </w:tc>
        <w:tc>
          <w:tcPr>
            <w:tcW w:w="1702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../../images/..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11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90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icon的路径</w:t>
            </w:r>
          </w:p>
        </w:tc>
        <w:tc>
          <w:tcPr>
            <w:tcW w:w="95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ctype</w:t>
            </w:r>
          </w:p>
        </w:tc>
        <w:tc>
          <w:tcPr>
            <w:tcW w:w="1702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icon-arrow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11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90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图标展示风格</w:t>
            </w:r>
          </w:p>
        </w:tc>
        <w:tc>
          <w:tcPr>
            <w:tcW w:w="95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height</w:t>
            </w:r>
          </w:p>
        </w:tc>
        <w:tc>
          <w:tcPr>
            <w:tcW w:w="1702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100px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11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90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图标父级的高度</w:t>
            </w:r>
          </w:p>
        </w:tc>
        <w:tc>
          <w:tcPr>
            <w:tcW w:w="95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24</w:t>
            </w:r>
            <w:bookmarkStart w:id="0" w:name="_GoBack"/>
            <w:bookmarkEnd w:id="0"/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px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width</w:t>
            </w:r>
          </w:p>
        </w:tc>
        <w:tc>
          <w:tcPr>
            <w:tcW w:w="1702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100px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11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90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图标父级的宽度</w:t>
            </w:r>
          </w:p>
        </w:tc>
        <w:tc>
          <w:tcPr>
            <w:tcW w:w="95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20px</w:t>
            </w:r>
          </w:p>
        </w:tc>
      </w:tr>
    </w:tbl>
    <w:p>
      <w:pPr>
        <w:ind w:left="0" w:leftChars="0" w:firstLine="0" w:firstLineChars="0"/>
        <w:rPr>
          <w:rFonts w:hint="eastAsia"/>
          <w:lang w:val="en-US"/>
        </w:rPr>
      </w:pPr>
    </w:p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pPr>
        <w:ind w:left="0" w:leftChars="0" w:firstLine="720" w:firstLineChars="0"/>
        <w:rPr>
          <w:rFonts w:hint="eastAsia" w:eastAsiaTheme="minorEastAsia"/>
          <w:lang w:eastAsia="zh-CN"/>
        </w:rPr>
      </w:pP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42E7E"/>
    <w:rsid w:val="0045138D"/>
    <w:rsid w:val="0046094F"/>
    <w:rsid w:val="00462DF7"/>
    <w:rsid w:val="004D2A15"/>
    <w:rsid w:val="0056149C"/>
    <w:rsid w:val="006947B1"/>
    <w:rsid w:val="006B0BB8"/>
    <w:rsid w:val="0070507C"/>
    <w:rsid w:val="00721A35"/>
    <w:rsid w:val="00741C74"/>
    <w:rsid w:val="00762158"/>
    <w:rsid w:val="00843398"/>
    <w:rsid w:val="00964CC1"/>
    <w:rsid w:val="009C1D5C"/>
    <w:rsid w:val="009D7629"/>
    <w:rsid w:val="009D7C51"/>
    <w:rsid w:val="009E4690"/>
    <w:rsid w:val="00A04EFC"/>
    <w:rsid w:val="00B10C9A"/>
    <w:rsid w:val="00B17AB0"/>
    <w:rsid w:val="00B75E23"/>
    <w:rsid w:val="00B87016"/>
    <w:rsid w:val="00BA4904"/>
    <w:rsid w:val="00C17DD2"/>
    <w:rsid w:val="00C23A09"/>
    <w:rsid w:val="00C63244"/>
    <w:rsid w:val="00CE2400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142381E"/>
    <w:rsid w:val="078F32AA"/>
    <w:rsid w:val="07FC4BD9"/>
    <w:rsid w:val="102827F5"/>
    <w:rsid w:val="156C7270"/>
    <w:rsid w:val="16D165A6"/>
    <w:rsid w:val="1B630A5A"/>
    <w:rsid w:val="1BA665A9"/>
    <w:rsid w:val="25A472D9"/>
    <w:rsid w:val="2B491FF8"/>
    <w:rsid w:val="2BE0616B"/>
    <w:rsid w:val="311B7EC4"/>
    <w:rsid w:val="320457B1"/>
    <w:rsid w:val="365E760A"/>
    <w:rsid w:val="378626BE"/>
    <w:rsid w:val="394D3E08"/>
    <w:rsid w:val="3A751DBC"/>
    <w:rsid w:val="3CA14232"/>
    <w:rsid w:val="443F3030"/>
    <w:rsid w:val="45D93D5B"/>
    <w:rsid w:val="481771C4"/>
    <w:rsid w:val="4E076874"/>
    <w:rsid w:val="4EDE75C4"/>
    <w:rsid w:val="507C0B6C"/>
    <w:rsid w:val="508B3032"/>
    <w:rsid w:val="519A37FE"/>
    <w:rsid w:val="52003787"/>
    <w:rsid w:val="52042872"/>
    <w:rsid w:val="542C249A"/>
    <w:rsid w:val="54AA5E78"/>
    <w:rsid w:val="55CD1D74"/>
    <w:rsid w:val="56412553"/>
    <w:rsid w:val="56DA33C3"/>
    <w:rsid w:val="57923FEC"/>
    <w:rsid w:val="5A4D043E"/>
    <w:rsid w:val="5F6927CA"/>
    <w:rsid w:val="60B331C4"/>
    <w:rsid w:val="623D3C9B"/>
    <w:rsid w:val="62E664BD"/>
    <w:rsid w:val="65C06E00"/>
    <w:rsid w:val="66597EB2"/>
    <w:rsid w:val="6E646550"/>
    <w:rsid w:val="6EB259F9"/>
    <w:rsid w:val="6FC35A54"/>
    <w:rsid w:val="71063E1F"/>
    <w:rsid w:val="73551B7C"/>
    <w:rsid w:val="77735CD4"/>
    <w:rsid w:val="788D62A6"/>
    <w:rsid w:val="79CD6EEC"/>
    <w:rsid w:val="7ABB23C5"/>
    <w:rsid w:val="7D214E87"/>
    <w:rsid w:val="7D220DEA"/>
    <w:rsid w:val="7DD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B39C40-E629-F94C-8565-C3438BF8EA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3</Pages>
  <Words>449</Words>
  <Characters>791</Characters>
  <Lines>98</Lines>
  <Paragraphs>112</Paragraphs>
  <ScaleCrop>false</ScaleCrop>
  <LinksUpToDate>false</LinksUpToDate>
  <CharactersWithSpaces>1128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Administrator</cp:lastModifiedBy>
  <cp:lastPrinted>2017-04-10T09:24:00Z</cp:lastPrinted>
  <dcterms:modified xsi:type="dcterms:W3CDTF">2017-05-25T03:45:25Z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
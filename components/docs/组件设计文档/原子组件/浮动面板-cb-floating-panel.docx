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浮动面板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cb-floating-panel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cb-floating-panel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cb-floating-panel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r>
        <w:rPr>
          <w:rFonts w:hint="eastAsia"/>
        </w:rPr>
        <w:t>&lt;cb-floating-panel  listen={"event1":"ShowFloatingPanel"} data-options='{"ctype":"1","masterId":"","animation":"3","showBeforeProcessor":"","showAfterProcessor":"","hidebeforeProcessor":"","hideAfterProcessor":""</w:t>
      </w:r>
      <w:bookmarkStart w:id="0" w:name="_GoBack"/>
      <w:bookmarkEnd w:id="0"/>
      <w:r>
        <w:rPr>
          <w:rFonts w:hint="eastAsia"/>
        </w:rPr>
        <w:t>}'&gt;&lt;/cb-floating-panel&gt;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cb-floating-panel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cb-floating-panel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</w:t>
      </w:r>
      <w:r>
        <w:rPr>
          <w:rFonts w:hint="eastAsia"/>
          <w:lang w:val="en-US" w:eastAsia="zh-CN"/>
        </w:rPr>
        <w:t>列表展示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cb-floating-panel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0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385"/>
        <w:gridCol w:w="1141"/>
        <w:gridCol w:w="1713"/>
        <w:gridCol w:w="1427"/>
        <w:gridCol w:w="1427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385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14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1713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  <w:tc>
          <w:tcPr>
            <w:tcW w:w="1427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zh-CN"/>
              </w:rPr>
              <w:t>备注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ctype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组件的风格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给默认值为1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masterId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如：“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aa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组件关联id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默认为组件的前一个标签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animation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如“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”</w:t>
            </w: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组件展示和隐藏的风格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默认为1。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1是显示隐藏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2淡出淡入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3.收缩伸展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showBeforeProcessor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组件展示之前的函数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showAfterProcessor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组件展示之后的函数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hidebeforeProcessor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组件隐藏之前的函数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</w:rPr>
              <w:t>hideAfterProcessor</w:t>
            </w:r>
          </w:p>
        </w:tc>
        <w:tc>
          <w:tcPr>
            <w:tcW w:w="1385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14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1713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组件展示之后的函数</w:t>
            </w: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1427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默认给组件的一个元素中的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input赋值</w:t>
            </w:r>
          </w:p>
        </w:tc>
      </w:tr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1.组件的显示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2.组件的隐藏</w:t>
      </w:r>
    </w:p>
    <w:p>
      <w:pPr>
        <w:pStyle w:val="2"/>
      </w:pPr>
      <w:r>
        <w:rPr>
          <w:rFonts w:hint="eastAsia"/>
        </w:rPr>
        <w:t>组件其他注意事项</w:t>
      </w:r>
    </w:p>
    <w:p>
      <w:pPr>
        <w:ind w:left="0" w:leftChars="0" w:firstLine="720" w:firstLineChars="0"/>
        <w:rPr>
          <w:rFonts w:hint="eastAsia" w:eastAsiaTheme="minorEastAsia"/>
          <w:lang w:eastAsia="zh-CN"/>
        </w:rPr>
      </w:pP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+中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标题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42E7E"/>
    <w:rsid w:val="0045138D"/>
    <w:rsid w:val="0046094F"/>
    <w:rsid w:val="00462DF7"/>
    <w:rsid w:val="004D2A15"/>
    <w:rsid w:val="0056149C"/>
    <w:rsid w:val="006947B1"/>
    <w:rsid w:val="006B0BB8"/>
    <w:rsid w:val="0070507C"/>
    <w:rsid w:val="00721A35"/>
    <w:rsid w:val="00741C74"/>
    <w:rsid w:val="00762158"/>
    <w:rsid w:val="00843398"/>
    <w:rsid w:val="00964CC1"/>
    <w:rsid w:val="009C1D5C"/>
    <w:rsid w:val="009D7629"/>
    <w:rsid w:val="009D7C51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2400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142381E"/>
    <w:rsid w:val="078F32AA"/>
    <w:rsid w:val="07FC4BD9"/>
    <w:rsid w:val="08702C52"/>
    <w:rsid w:val="08705CC6"/>
    <w:rsid w:val="09B901C5"/>
    <w:rsid w:val="09EF79C6"/>
    <w:rsid w:val="0C051BD1"/>
    <w:rsid w:val="0C7A4086"/>
    <w:rsid w:val="0D330A46"/>
    <w:rsid w:val="0E077B0E"/>
    <w:rsid w:val="0EBC2961"/>
    <w:rsid w:val="102827F5"/>
    <w:rsid w:val="156C7270"/>
    <w:rsid w:val="15CA5C4B"/>
    <w:rsid w:val="161279CF"/>
    <w:rsid w:val="1624553B"/>
    <w:rsid w:val="16D165A6"/>
    <w:rsid w:val="178B7D4C"/>
    <w:rsid w:val="18E56CF2"/>
    <w:rsid w:val="190D698E"/>
    <w:rsid w:val="1B630A5A"/>
    <w:rsid w:val="1BA665A9"/>
    <w:rsid w:val="22477E13"/>
    <w:rsid w:val="2598606A"/>
    <w:rsid w:val="25A472D9"/>
    <w:rsid w:val="281863EB"/>
    <w:rsid w:val="29423F33"/>
    <w:rsid w:val="29867279"/>
    <w:rsid w:val="2B491FF8"/>
    <w:rsid w:val="2BE0616B"/>
    <w:rsid w:val="2EDE67CC"/>
    <w:rsid w:val="311B7EC4"/>
    <w:rsid w:val="320457B1"/>
    <w:rsid w:val="365E760A"/>
    <w:rsid w:val="378626BE"/>
    <w:rsid w:val="38466E6A"/>
    <w:rsid w:val="394D3E08"/>
    <w:rsid w:val="3A323F69"/>
    <w:rsid w:val="3A751DBC"/>
    <w:rsid w:val="3A975E48"/>
    <w:rsid w:val="3C4C6198"/>
    <w:rsid w:val="3CA14232"/>
    <w:rsid w:val="3DBC6E76"/>
    <w:rsid w:val="3F480BC0"/>
    <w:rsid w:val="401E02D4"/>
    <w:rsid w:val="404B0C26"/>
    <w:rsid w:val="443F3030"/>
    <w:rsid w:val="481771C4"/>
    <w:rsid w:val="4E076874"/>
    <w:rsid w:val="4E9E1C90"/>
    <w:rsid w:val="4EDE75C4"/>
    <w:rsid w:val="507C0B6C"/>
    <w:rsid w:val="508B3032"/>
    <w:rsid w:val="519A37FE"/>
    <w:rsid w:val="51B0422F"/>
    <w:rsid w:val="51CA4CEC"/>
    <w:rsid w:val="52003787"/>
    <w:rsid w:val="52042872"/>
    <w:rsid w:val="5365322A"/>
    <w:rsid w:val="542C249A"/>
    <w:rsid w:val="54AA5E78"/>
    <w:rsid w:val="55CD1D74"/>
    <w:rsid w:val="560137F1"/>
    <w:rsid w:val="56412553"/>
    <w:rsid w:val="56DA33C3"/>
    <w:rsid w:val="56E54278"/>
    <w:rsid w:val="57923FEC"/>
    <w:rsid w:val="5A4D043E"/>
    <w:rsid w:val="5A6E677A"/>
    <w:rsid w:val="5D4558BA"/>
    <w:rsid w:val="5F6927CA"/>
    <w:rsid w:val="60B331C4"/>
    <w:rsid w:val="623D3C9B"/>
    <w:rsid w:val="62655795"/>
    <w:rsid w:val="62E664BD"/>
    <w:rsid w:val="65410BB8"/>
    <w:rsid w:val="65C06E00"/>
    <w:rsid w:val="662A5527"/>
    <w:rsid w:val="6792406B"/>
    <w:rsid w:val="67CF122F"/>
    <w:rsid w:val="6BAB484C"/>
    <w:rsid w:val="6BCF005D"/>
    <w:rsid w:val="6E646550"/>
    <w:rsid w:val="6E732F14"/>
    <w:rsid w:val="6E7A03A4"/>
    <w:rsid w:val="6E84690D"/>
    <w:rsid w:val="6EB259F9"/>
    <w:rsid w:val="6FC35A54"/>
    <w:rsid w:val="70F50D75"/>
    <w:rsid w:val="71063E1F"/>
    <w:rsid w:val="711A144F"/>
    <w:rsid w:val="714D5DCB"/>
    <w:rsid w:val="72CC5F22"/>
    <w:rsid w:val="73291AE2"/>
    <w:rsid w:val="73551B7C"/>
    <w:rsid w:val="7476584F"/>
    <w:rsid w:val="77735CD4"/>
    <w:rsid w:val="78486F97"/>
    <w:rsid w:val="788D62A6"/>
    <w:rsid w:val="7932681C"/>
    <w:rsid w:val="79506145"/>
    <w:rsid w:val="79632EB2"/>
    <w:rsid w:val="79CD6EEC"/>
    <w:rsid w:val="7A9437EC"/>
    <w:rsid w:val="7ABB23C5"/>
    <w:rsid w:val="7B037BFE"/>
    <w:rsid w:val="7B0F2E86"/>
    <w:rsid w:val="7D220DEA"/>
    <w:rsid w:val="7DDD0DE2"/>
    <w:rsid w:val="7FA402A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B39C40-E629-F94C-8565-C3438BF8EA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449</Words>
  <Characters>791</Characters>
  <Lines>98</Lines>
  <Paragraphs>112</Paragraphs>
  <ScaleCrop>false</ScaleCrop>
  <LinksUpToDate>false</LinksUpToDate>
  <CharactersWithSpaces>1128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2017-05-03T10:52:03Z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
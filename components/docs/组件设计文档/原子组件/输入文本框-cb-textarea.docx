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输入框组件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cb-textarea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cb-textarea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cb-textarea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ascii="Courier New" w:hAnsi="Courier New" w:cs="Courier New"/>
          <w:color w:val="9BC28E"/>
          <w:sz w:val="21"/>
          <w:szCs w:val="21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cb-textarea</w:t>
      </w:r>
      <w:r>
        <w:rPr>
          <w:rFonts w:hint="eastAsia"/>
          <w:lang w:val="en-US"/>
        </w:rPr>
        <w:t xml:space="preserve">   </w:t>
      </w:r>
      <w:r>
        <w:rPr>
          <w:rFonts w:hint="eastAsia" w:asciiTheme="majorHAnsi" w:hAnsiTheme="majorHAnsi" w:eastAsiaTheme="majorEastAsia" w:cstheme="majorBidi"/>
          <w:szCs w:val="26"/>
          <w:lang w:val="en-US"/>
        </w:rPr>
        <w:t>class=“input”</w:t>
      </w:r>
      <w:r>
        <w:rPr>
          <w:rFonts w:hint="eastAsia" w:asciiTheme="majorHAnsi" w:hAnsiTheme="majorHAnsi" w:eastAsiaTheme="majorEastAsia" w:cstheme="majorBidi"/>
          <w:szCs w:val="26"/>
        </w:rPr>
        <w:t>data-options='{"cid":"</w:t>
      </w:r>
      <w:r>
        <w:rPr>
          <w:rFonts w:hint="eastAsia" w:asciiTheme="majorHAnsi" w:hAnsiTheme="majorHAnsi" w:eastAsiaTheme="majorEastAsia" w:cstheme="majorBidi"/>
          <w:szCs w:val="26"/>
          <w:lang w:val="en-US"/>
        </w:rPr>
        <w:t>input1</w:t>
      </w:r>
      <w:r>
        <w:rPr>
          <w:rFonts w:hint="eastAsia" w:asciiTheme="majorHAnsi" w:hAnsiTheme="majorHAnsi" w:eastAsiaTheme="majorEastAsia" w:cstheme="majorBidi"/>
          <w:szCs w:val="26"/>
        </w:rPr>
        <w:t>","name":"aaa"，"regExp":"required,lowerLetter","regTip":"必须输入姓名,请输入小写字母"，"chartNum":"10"}'&gt;&lt;/</w:t>
      </w:r>
      <w:r>
        <w:rPr>
          <w:rFonts w:hint="eastAsia" w:eastAsiaTheme="majorEastAsia"/>
          <w:lang w:val="en-US" w:eastAsia="zh-CN"/>
        </w:rPr>
        <w:t>cb-textarea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cb-textarea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cb-textarea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 输入文本框</w:t>
      </w:r>
      <w:r>
        <w:rPr>
          <w:rFonts w:hint="eastAsia"/>
        </w:rPr>
        <w:t>组件，主要的基础组件之一。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cb-textarea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textarea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textareat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输入框的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charNum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100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最多可输入字符数</w:t>
            </w:r>
          </w:p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不验证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  <w:t>borderRadius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输入框的圆角值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默认圆角值为5px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height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如：“10px”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输入框的高度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默认26px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width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如“100px”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输入框的宽度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默认72px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service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如：“111”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请求的服务编码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输入框内的值有后台提供是必须配置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bookmarkStart w:id="0" w:name="_GoBack" w:colFirst="0" w:colLast="5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bookmarkEnd w:id="0"/>
    </w:tbl>
    <w:p>
      <w:pPr>
        <w:pStyle w:val="2"/>
      </w:pP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无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4424B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70507C"/>
    <w:rsid w:val="00740BAC"/>
    <w:rsid w:val="00741C74"/>
    <w:rsid w:val="00762158"/>
    <w:rsid w:val="00843398"/>
    <w:rsid w:val="0090250D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360F6"/>
    <w:rsid w:val="00E90535"/>
    <w:rsid w:val="00EA2D8D"/>
    <w:rsid w:val="00EF270A"/>
    <w:rsid w:val="00F45AC9"/>
    <w:rsid w:val="00F66494"/>
    <w:rsid w:val="00FC2D5D"/>
    <w:rsid w:val="00FE0735"/>
    <w:rsid w:val="0702354F"/>
    <w:rsid w:val="09226ECF"/>
    <w:rsid w:val="102827F5"/>
    <w:rsid w:val="1340345E"/>
    <w:rsid w:val="15A41A86"/>
    <w:rsid w:val="17483FCB"/>
    <w:rsid w:val="40707AFC"/>
    <w:rsid w:val="4EDE75C4"/>
    <w:rsid w:val="54AA5E78"/>
    <w:rsid w:val="640D1F57"/>
    <w:rsid w:val="6FC35A54"/>
    <w:rsid w:val="7CE546AA"/>
    <w:rsid w:val="7D2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BED0D-CDE8-9746-9312-CC86D01339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2</Pages>
  <Words>297</Words>
  <Characters>523</Characters>
  <Lines>65</Lines>
  <Paragraphs>74</Paragraphs>
  <ScaleCrop>false</ScaleCrop>
  <LinksUpToDate>false</LinksUpToDate>
  <CharactersWithSpaces>746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2017-05-25T09:14:06Z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
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展示列表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cb-show-list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cb-show-list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cb-show-list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/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cb-show-list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cb-show-list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 w:eastAsia="zh-CN"/>
        </w:rPr>
        <w:t>列表展示</w:t>
      </w:r>
      <w:r>
        <w:rPr>
          <w:rFonts w:hint="eastAsia"/>
        </w:rPr>
        <w:t>组件，主要的基础组件之一。其数据有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种请求</w:t>
      </w:r>
      <w:r>
        <w:rPr>
          <w:rFonts w:hint="eastAsia"/>
          <w:lang w:val="en-US"/>
        </w:rPr>
        <w:t>1）本地数据 ；2）请求数据；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cb-show-list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141"/>
        <w:gridCol w:w="1713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cb-show-list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cb-show-list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给默认值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ctype</w:t>
            </w:r>
          </w:p>
        </w:tc>
        <w:tc>
          <w:tcPr>
            <w:tcW w:w="1385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blue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Dom结构名</w:t>
            </w:r>
          </w:p>
        </w:tc>
        <w:tc>
          <w:tcPr>
            <w:tcW w:w="142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 orange即多行多列。Blue为多行一列。Tip为一列多行，但保留ul默</w:t>
            </w:r>
            <w:bookmarkStart w:id="0" w:name="_GoBack"/>
            <w:bookmarkEnd w:id="0"/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认样式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onValued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Function($dom)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选择完执行的函数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默认关闭展示框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需要动态获取数据就必须填写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默认进入页面立即请求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需要动态获取数据就必须填写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需要动态获取数据就必须填写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需要动态获取数据就必须填写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localDateList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本地数据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如果有静态数据怎需要配置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service配置时，本地数据不能展示。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不配置service时，本地数据展示。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3ED0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78F32AA"/>
    <w:rsid w:val="07FC4BD9"/>
    <w:rsid w:val="08702C52"/>
    <w:rsid w:val="097407FE"/>
    <w:rsid w:val="09B901C5"/>
    <w:rsid w:val="09EF79C6"/>
    <w:rsid w:val="0A9C4CAB"/>
    <w:rsid w:val="0C7A4086"/>
    <w:rsid w:val="0D330A46"/>
    <w:rsid w:val="0E077B0E"/>
    <w:rsid w:val="0E42659C"/>
    <w:rsid w:val="0EBC2961"/>
    <w:rsid w:val="102827F5"/>
    <w:rsid w:val="156C7270"/>
    <w:rsid w:val="15CA5C4B"/>
    <w:rsid w:val="161279CF"/>
    <w:rsid w:val="1624553B"/>
    <w:rsid w:val="16D165A6"/>
    <w:rsid w:val="178B7D4C"/>
    <w:rsid w:val="18E56CF2"/>
    <w:rsid w:val="190D698E"/>
    <w:rsid w:val="1B630A5A"/>
    <w:rsid w:val="1BA665A9"/>
    <w:rsid w:val="22477E13"/>
    <w:rsid w:val="2598606A"/>
    <w:rsid w:val="25A472D9"/>
    <w:rsid w:val="281863EB"/>
    <w:rsid w:val="29025D9A"/>
    <w:rsid w:val="29423F33"/>
    <w:rsid w:val="29867279"/>
    <w:rsid w:val="2B491FF8"/>
    <w:rsid w:val="2BE0616B"/>
    <w:rsid w:val="2EDE67CC"/>
    <w:rsid w:val="303A5EDB"/>
    <w:rsid w:val="311B7EC4"/>
    <w:rsid w:val="320457B1"/>
    <w:rsid w:val="365E760A"/>
    <w:rsid w:val="378626BE"/>
    <w:rsid w:val="38466E6A"/>
    <w:rsid w:val="394D3E08"/>
    <w:rsid w:val="3A323F69"/>
    <w:rsid w:val="3A751DBC"/>
    <w:rsid w:val="3A975E48"/>
    <w:rsid w:val="3CA14232"/>
    <w:rsid w:val="3DBC6E76"/>
    <w:rsid w:val="3F480BC0"/>
    <w:rsid w:val="401E02D4"/>
    <w:rsid w:val="404B0C26"/>
    <w:rsid w:val="443F3030"/>
    <w:rsid w:val="46B14480"/>
    <w:rsid w:val="481771C4"/>
    <w:rsid w:val="4E076874"/>
    <w:rsid w:val="4E9E1C90"/>
    <w:rsid w:val="4EDE75C4"/>
    <w:rsid w:val="507C0B6C"/>
    <w:rsid w:val="508B3032"/>
    <w:rsid w:val="519A37FE"/>
    <w:rsid w:val="51B0422F"/>
    <w:rsid w:val="51CA4CEC"/>
    <w:rsid w:val="52003787"/>
    <w:rsid w:val="52042872"/>
    <w:rsid w:val="5365322A"/>
    <w:rsid w:val="542C249A"/>
    <w:rsid w:val="54AA5E78"/>
    <w:rsid w:val="55CD1D74"/>
    <w:rsid w:val="560137F1"/>
    <w:rsid w:val="56412553"/>
    <w:rsid w:val="56DA33C3"/>
    <w:rsid w:val="56E54278"/>
    <w:rsid w:val="57923FEC"/>
    <w:rsid w:val="5A4D043E"/>
    <w:rsid w:val="5A6E677A"/>
    <w:rsid w:val="5F2326DA"/>
    <w:rsid w:val="5F6927CA"/>
    <w:rsid w:val="60B331C4"/>
    <w:rsid w:val="623D3C9B"/>
    <w:rsid w:val="62655795"/>
    <w:rsid w:val="62E664BD"/>
    <w:rsid w:val="65410BB8"/>
    <w:rsid w:val="65C06E00"/>
    <w:rsid w:val="6792406B"/>
    <w:rsid w:val="67CF122F"/>
    <w:rsid w:val="6BAB484C"/>
    <w:rsid w:val="6BCF005D"/>
    <w:rsid w:val="6E646550"/>
    <w:rsid w:val="6E732F14"/>
    <w:rsid w:val="6E7A03A4"/>
    <w:rsid w:val="6EB259F9"/>
    <w:rsid w:val="6FC35A54"/>
    <w:rsid w:val="70CA76FC"/>
    <w:rsid w:val="70F50D75"/>
    <w:rsid w:val="71063E1F"/>
    <w:rsid w:val="711A144F"/>
    <w:rsid w:val="714D5DCB"/>
    <w:rsid w:val="72CC5F22"/>
    <w:rsid w:val="73291AE2"/>
    <w:rsid w:val="73551B7C"/>
    <w:rsid w:val="7476584F"/>
    <w:rsid w:val="77735CD4"/>
    <w:rsid w:val="788D62A6"/>
    <w:rsid w:val="7932681C"/>
    <w:rsid w:val="79506145"/>
    <w:rsid w:val="79CD6EEC"/>
    <w:rsid w:val="7A9437EC"/>
    <w:rsid w:val="7ABB23C5"/>
    <w:rsid w:val="7B037BFE"/>
    <w:rsid w:val="7B0F2E86"/>
    <w:rsid w:val="7D220DEA"/>
    <w:rsid w:val="7DDD0DE2"/>
    <w:rsid w:val="7FA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2017-07-10T07:31:14Z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